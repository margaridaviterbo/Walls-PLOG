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943" w:rsidRDefault="00314DB6" w:rsidP="00314DB6">
      <w:pPr>
        <w:pStyle w:val="papertitle"/>
        <w:rPr>
          <w:lang w:val="pt-PT"/>
        </w:rPr>
      </w:pPr>
      <w:r w:rsidRPr="00314DB6">
        <w:rPr>
          <w:lang w:val="pt-PT"/>
        </w:rPr>
        <w:t xml:space="preserve">Implementação do Puzzle </w:t>
      </w:r>
      <w:proofErr w:type="spellStart"/>
      <w:r w:rsidRPr="00314DB6">
        <w:rPr>
          <w:i/>
          <w:lang w:val="pt-PT"/>
        </w:rPr>
        <w:t>Walls</w:t>
      </w:r>
      <w:proofErr w:type="spellEnd"/>
      <w:r w:rsidRPr="00314DB6">
        <w:rPr>
          <w:i/>
          <w:lang w:val="pt-PT"/>
        </w:rPr>
        <w:t xml:space="preserve"> </w:t>
      </w:r>
      <w:r>
        <w:rPr>
          <w:lang w:val="pt-PT"/>
        </w:rPr>
        <w:t>usando Programação em Lógica com Restrições</w:t>
      </w:r>
    </w:p>
    <w:p w:rsidR="00314DB6" w:rsidRDefault="00314DB6" w:rsidP="00314DB6">
      <w:pPr>
        <w:pStyle w:val="author"/>
        <w:rPr>
          <w:lang w:val="pt-PT"/>
        </w:rPr>
      </w:pPr>
    </w:p>
    <w:p w:rsidR="00314DB6" w:rsidRPr="006F0F94" w:rsidRDefault="00314DB6" w:rsidP="006F0F94">
      <w:pPr>
        <w:pStyle w:val="author"/>
        <w:rPr>
          <w:shd w:val="clear" w:color="auto" w:fill="FFFFFF"/>
          <w:lang w:val="pt-PT"/>
        </w:rPr>
      </w:pPr>
      <w:r w:rsidRPr="00314DB6">
        <w:rPr>
          <w:shd w:val="clear" w:color="auto" w:fill="FFFFFF"/>
          <w:lang w:val="pt-PT"/>
        </w:rPr>
        <w:t>José Francisco Cagigal da Silva Gomes</w:t>
      </w:r>
      <w:r w:rsidR="006F0F94">
        <w:rPr>
          <w:shd w:val="clear" w:color="auto" w:fill="FFFFFF"/>
          <w:lang w:val="pt-PT"/>
        </w:rPr>
        <w:t xml:space="preserve"> e </w:t>
      </w:r>
      <w:r>
        <w:rPr>
          <w:lang w:val="pt-PT"/>
        </w:rPr>
        <w:t>Margarida Xavier Viterbo</w:t>
      </w:r>
    </w:p>
    <w:p w:rsidR="00314DB6" w:rsidRDefault="00314DB6" w:rsidP="00314DB6">
      <w:pPr>
        <w:pStyle w:val="address"/>
        <w:rPr>
          <w:lang w:val="pt-PT"/>
        </w:rPr>
      </w:pPr>
    </w:p>
    <w:p w:rsidR="00314DB6" w:rsidRDefault="0040267E" w:rsidP="0040267E">
      <w:pPr>
        <w:pStyle w:val="address"/>
      </w:pPr>
      <w:r w:rsidRPr="006F0F94">
        <w:t xml:space="preserve">FEUP-PLOG, </w:t>
      </w:r>
      <w:proofErr w:type="spellStart"/>
      <w:r w:rsidRPr="006F0F94">
        <w:t>Turma</w:t>
      </w:r>
      <w:proofErr w:type="spellEnd"/>
      <w:r w:rsidRPr="006F0F94">
        <w:t xml:space="preserve"> 3MIEIC4, Grupo Walls_1</w:t>
      </w:r>
    </w:p>
    <w:p w:rsidR="006F0F94" w:rsidRPr="006F0F94" w:rsidRDefault="006F0F94" w:rsidP="0040267E">
      <w:pPr>
        <w:pStyle w:val="address"/>
        <w:rPr>
          <w:lang w:val="pt-PT"/>
        </w:rPr>
      </w:pPr>
      <w:r w:rsidRPr="006F0F94">
        <w:rPr>
          <w:lang w:val="pt-PT"/>
        </w:rPr>
        <w:t>Faculdade de Engenharia da Universidade do Porto,</w:t>
      </w:r>
    </w:p>
    <w:p w:rsidR="006F0F94" w:rsidRDefault="006F0F94" w:rsidP="0040267E">
      <w:pPr>
        <w:pStyle w:val="address"/>
        <w:rPr>
          <w:lang w:val="pt-PT"/>
        </w:rPr>
      </w:pPr>
      <w:r>
        <w:rPr>
          <w:lang w:val="pt-PT"/>
        </w:rPr>
        <w:t>Rua Roberto Frias, sn, 4200-465, Paranhos, Porto, Portugal</w:t>
      </w:r>
    </w:p>
    <w:p w:rsidR="006F0F94" w:rsidRPr="006F0F94" w:rsidRDefault="006F0F94" w:rsidP="0040267E">
      <w:pPr>
        <w:pStyle w:val="address"/>
      </w:pPr>
      <w:r w:rsidRPr="006F0F94">
        <w:t xml:space="preserve">{up201305016, </w:t>
      </w:r>
      <w:hyperlink r:id="rId8" w:history="1">
        <w:r w:rsidRPr="006F0F94">
          <w:rPr>
            <w:rStyle w:val="Hiperligao"/>
          </w:rPr>
          <w:t>up201403205}@fe.up.pt</w:t>
        </w:r>
      </w:hyperlink>
    </w:p>
    <w:p w:rsidR="006F0F94" w:rsidRDefault="00565031" w:rsidP="0040267E">
      <w:pPr>
        <w:pStyle w:val="address"/>
      </w:pPr>
      <w:hyperlink r:id="rId9" w:history="1">
        <w:r w:rsidR="006F0F94" w:rsidRPr="00FB0909">
          <w:rPr>
            <w:rStyle w:val="Hiperligao"/>
          </w:rPr>
          <w:t>http://www.fe.up.pt</w:t>
        </w:r>
      </w:hyperlink>
    </w:p>
    <w:p w:rsidR="006F0F94" w:rsidRDefault="006F0F94" w:rsidP="001B5CBB">
      <w:pPr>
        <w:pStyle w:val="address"/>
        <w:jc w:val="both"/>
      </w:pPr>
    </w:p>
    <w:p w:rsidR="006F0F94" w:rsidRDefault="00061FE8" w:rsidP="00061FE8">
      <w:pPr>
        <w:pStyle w:val="abstract"/>
        <w:ind w:firstLine="0"/>
        <w:rPr>
          <w:lang w:val="pt-PT"/>
        </w:rPr>
      </w:pPr>
      <w:r>
        <w:rPr>
          <w:b/>
          <w:lang w:val="pt-PT"/>
        </w:rPr>
        <w:t>Resumo</w:t>
      </w:r>
      <w:r w:rsidR="006F0F94" w:rsidRPr="00061FE8">
        <w:rPr>
          <w:b/>
          <w:lang w:val="pt-PT"/>
        </w:rPr>
        <w:t>.</w:t>
      </w:r>
      <w:r w:rsidR="006F0F94" w:rsidRPr="006F0F94">
        <w:rPr>
          <w:lang w:val="pt-PT"/>
        </w:rPr>
        <w:t xml:space="preserve"> Serve o pr</w:t>
      </w:r>
      <w:r>
        <w:rPr>
          <w:lang w:val="pt-PT"/>
        </w:rPr>
        <w:t>e</w:t>
      </w:r>
      <w:r w:rsidR="006F0F94" w:rsidRPr="006F0F94">
        <w:rPr>
          <w:lang w:val="pt-PT"/>
        </w:rPr>
        <w:t>se</w:t>
      </w:r>
      <w:r w:rsidR="006F6CF4">
        <w:rPr>
          <w:lang w:val="pt-PT"/>
        </w:rPr>
        <w:t>nte artigo como complemento ao s</w:t>
      </w:r>
      <w:r w:rsidR="006F0F94" w:rsidRPr="006F0F94">
        <w:rPr>
          <w:lang w:val="pt-PT"/>
        </w:rPr>
        <w:t>egundo trabalho p</w:t>
      </w:r>
      <w:r w:rsidR="006F0F94">
        <w:rPr>
          <w:lang w:val="pt-PT"/>
        </w:rPr>
        <w:t>rático da cadeira Programação em Lógica – resolução de um problema de decisão</w:t>
      </w:r>
      <w:r>
        <w:rPr>
          <w:lang w:val="pt-PT"/>
        </w:rPr>
        <w:t>/</w:t>
      </w:r>
      <w:r w:rsidR="006F0F94">
        <w:rPr>
          <w:lang w:val="pt-PT"/>
        </w:rPr>
        <w:t>otimização usando Programação em Lógica com Restrições</w:t>
      </w:r>
      <w:r>
        <w:rPr>
          <w:lang w:val="pt-PT"/>
        </w:rPr>
        <w:t xml:space="preserve">. Neste caso especifico o problema trata-se de um puzzle 2D, de nome </w:t>
      </w:r>
      <w:proofErr w:type="spellStart"/>
      <w:r w:rsidRPr="00061FE8">
        <w:rPr>
          <w:i/>
          <w:lang w:val="pt-PT"/>
        </w:rPr>
        <w:t>Walls</w:t>
      </w:r>
      <w:proofErr w:type="spellEnd"/>
      <w:r>
        <w:rPr>
          <w:lang w:val="pt-PT"/>
        </w:rPr>
        <w:t xml:space="preserve">, cujo objetivo é colocar linhas verticais ou horizontais em todas as células vazias. As células não vazias contêm números que indicam o número total de segmentos conectados a si (que tocam nas paredes de cada uma das células em causa). </w:t>
      </w:r>
    </w:p>
    <w:p w:rsidR="004D2669" w:rsidRDefault="004D2669" w:rsidP="001B5CBB">
      <w:pPr>
        <w:pStyle w:val="abstract"/>
        <w:spacing w:after="0"/>
        <w:ind w:left="0" w:firstLine="0"/>
        <w:rPr>
          <w:lang w:val="pt-PT"/>
        </w:rPr>
      </w:pPr>
    </w:p>
    <w:p w:rsidR="001B5CBB" w:rsidRDefault="004D2669" w:rsidP="001B5CBB">
      <w:pPr>
        <w:pStyle w:val="keywords"/>
        <w:rPr>
          <w:lang w:val="pt-PT"/>
        </w:rPr>
      </w:pPr>
      <w:proofErr w:type="spellStart"/>
      <w:r w:rsidRPr="004D2669">
        <w:rPr>
          <w:b/>
          <w:lang w:val="pt-PT"/>
        </w:rPr>
        <w:t>Keywords</w:t>
      </w:r>
      <w:proofErr w:type="spellEnd"/>
      <w:r w:rsidRPr="004D2669">
        <w:rPr>
          <w:b/>
          <w:lang w:val="pt-PT"/>
        </w:rPr>
        <w:t>:</w:t>
      </w:r>
      <w:r w:rsidRPr="004D2669">
        <w:rPr>
          <w:lang w:val="pt-PT"/>
        </w:rPr>
        <w:t xml:space="preserve"> problemas de decis</w:t>
      </w:r>
      <w:r>
        <w:rPr>
          <w:lang w:val="pt-PT"/>
        </w:rPr>
        <w:t xml:space="preserve">ão, puzzle, PLR, </w:t>
      </w:r>
      <w:proofErr w:type="spellStart"/>
      <w:r>
        <w:rPr>
          <w:lang w:val="pt-PT"/>
        </w:rPr>
        <w:t>SICStus-Prolog</w:t>
      </w:r>
      <w:proofErr w:type="spellEnd"/>
    </w:p>
    <w:p w:rsidR="001B5CBB" w:rsidRPr="001B5CBB" w:rsidRDefault="001B5CBB" w:rsidP="001B5CBB">
      <w:pPr>
        <w:pStyle w:val="heading1"/>
        <w:numPr>
          <w:ilvl w:val="0"/>
          <w:numId w:val="0"/>
        </w:numPr>
        <w:ind w:left="567"/>
        <w:rPr>
          <w:lang w:val="pt-PT"/>
        </w:rPr>
      </w:pPr>
    </w:p>
    <w:p w:rsidR="0040267E" w:rsidRDefault="004D2669" w:rsidP="004D2669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454797" w:rsidRPr="001A5A9F" w:rsidRDefault="004D2669" w:rsidP="004D2669">
      <w:pPr>
        <w:pStyle w:val="p1a"/>
        <w:rPr>
          <w:lang w:val="pt-PT"/>
        </w:rPr>
      </w:pPr>
      <w:r w:rsidRPr="001A5A9F">
        <w:rPr>
          <w:lang w:val="pt-PT"/>
        </w:rPr>
        <w:t xml:space="preserve">O projeto adotado pelo grupo, </w:t>
      </w:r>
      <w:proofErr w:type="spellStart"/>
      <w:r w:rsidRPr="006F6CF4">
        <w:rPr>
          <w:i/>
          <w:lang w:val="pt-PT"/>
        </w:rPr>
        <w:t>Walls</w:t>
      </w:r>
      <w:proofErr w:type="spellEnd"/>
      <w:r w:rsidRPr="001A5A9F">
        <w:rPr>
          <w:lang w:val="pt-PT"/>
        </w:rPr>
        <w:t>, para o segundo trabalho prático da cadeira Programação em Lógica, tem como objetivo fundamental dotar os alunos de uma maior capacidade para resolver problemas de decisão</w:t>
      </w:r>
      <w:r w:rsidR="00454797" w:rsidRPr="001A5A9F">
        <w:rPr>
          <w:lang w:val="pt-PT"/>
        </w:rPr>
        <w:t xml:space="preserve">, bem como aprofundar o conhecimento a aumentar a aptidão para programação em lógica usando restrições. Através da realização deste projeto os alunos ganham uma destreza para a utilização da </w:t>
      </w:r>
      <w:proofErr w:type="spellStart"/>
      <w:r w:rsidR="00454797" w:rsidRPr="001A5A9F">
        <w:rPr>
          <w:lang w:val="pt-PT"/>
        </w:rPr>
        <w:t>bilblioteca</w:t>
      </w:r>
      <w:proofErr w:type="spellEnd"/>
      <w:r w:rsidR="00454797" w:rsidRPr="001A5A9F">
        <w:rPr>
          <w:lang w:val="pt-PT"/>
        </w:rPr>
        <w:t xml:space="preserve"> ‘</w:t>
      </w:r>
      <w:proofErr w:type="spellStart"/>
      <w:r w:rsidR="00454797" w:rsidRPr="001A5A9F">
        <w:rPr>
          <w:lang w:val="pt-PT"/>
        </w:rPr>
        <w:t>clpfd</w:t>
      </w:r>
      <w:proofErr w:type="spellEnd"/>
      <w:r w:rsidR="00454797" w:rsidRPr="001A5A9F">
        <w:rPr>
          <w:lang w:val="pt-PT"/>
        </w:rPr>
        <w:t xml:space="preserve">’ presente no </w:t>
      </w:r>
      <w:proofErr w:type="spellStart"/>
      <w:r w:rsidR="00454797" w:rsidRPr="001A5A9F">
        <w:rPr>
          <w:lang w:val="pt-PT"/>
        </w:rPr>
        <w:t>SICStus-Prolog</w:t>
      </w:r>
      <w:proofErr w:type="spellEnd"/>
      <w:r w:rsidR="00454797" w:rsidRPr="001A5A9F">
        <w:rPr>
          <w:lang w:val="pt-PT"/>
        </w:rPr>
        <w:t xml:space="preserve"> (biblioteca-chave para programação em lógica com restrições – PLR).</w:t>
      </w:r>
    </w:p>
    <w:p w:rsidR="00DD4C83" w:rsidRPr="001A5A9F" w:rsidRDefault="00DD4C83" w:rsidP="004D2669">
      <w:pPr>
        <w:pStyle w:val="p1a"/>
        <w:rPr>
          <w:lang w:val="pt-PT"/>
        </w:rPr>
      </w:pPr>
      <w:r w:rsidRPr="001A5A9F">
        <w:rPr>
          <w:lang w:val="pt-PT"/>
        </w:rPr>
        <w:t>O d</w:t>
      </w:r>
      <w:r w:rsidR="001B5CBB" w:rsidRPr="001A5A9F">
        <w:rPr>
          <w:lang w:val="pt-PT"/>
        </w:rPr>
        <w:t xml:space="preserve">esafio em questão, </w:t>
      </w:r>
      <w:r w:rsidRPr="001A5A9F">
        <w:rPr>
          <w:lang w:val="pt-PT"/>
        </w:rPr>
        <w:t>resumido anterio</w:t>
      </w:r>
      <w:r w:rsidR="001B5CBB" w:rsidRPr="001A5A9F">
        <w:rPr>
          <w:lang w:val="pt-PT"/>
        </w:rPr>
        <w:t>rmente,</w:t>
      </w:r>
      <w:r w:rsidRPr="001A5A9F">
        <w:rPr>
          <w:lang w:val="pt-PT"/>
        </w:rPr>
        <w:t xml:space="preserve"> será descrito abaixo.</w:t>
      </w:r>
      <w:r w:rsidR="001B5CBB" w:rsidRPr="001A5A9F">
        <w:rPr>
          <w:lang w:val="pt-PT"/>
        </w:rPr>
        <w:t xml:space="preserve"> Consta também neste artigo a abordagem utilizada para a resolução do problema, bem como as restrições, função de avaliação e a estratégia de pesquisa. São descritos também a visualização da solução, os resultados e as conclusões.</w:t>
      </w:r>
    </w:p>
    <w:p w:rsidR="00454797" w:rsidRPr="004D2669" w:rsidRDefault="00454797" w:rsidP="004D2669">
      <w:pPr>
        <w:pStyle w:val="p1a"/>
        <w:rPr>
          <w:lang w:val="pt-PT"/>
        </w:rPr>
      </w:pPr>
    </w:p>
    <w:p w:rsidR="0040267E" w:rsidRDefault="0040316C" w:rsidP="001B5CBB">
      <w:pPr>
        <w:pStyle w:val="heading1"/>
        <w:rPr>
          <w:lang w:val="pt-PT"/>
        </w:rPr>
      </w:pPr>
      <w:r>
        <w:rPr>
          <w:lang w:val="pt-PT"/>
        </w:rPr>
        <w:lastRenderedPageBreak/>
        <w:t>Descrição do Problema</w:t>
      </w:r>
    </w:p>
    <w:p w:rsidR="0040316C" w:rsidRPr="001A5A9F" w:rsidRDefault="0040316C" w:rsidP="0040316C">
      <w:pPr>
        <w:pStyle w:val="p1a"/>
        <w:rPr>
          <w:lang w:val="pt-PT"/>
        </w:rPr>
      </w:pPr>
      <w:r w:rsidRPr="001A5A9F">
        <w:rPr>
          <w:lang w:val="pt-PT"/>
        </w:rPr>
        <w:t xml:space="preserve">O puzzle </w:t>
      </w:r>
      <w:proofErr w:type="spellStart"/>
      <w:r w:rsidRPr="006F6CF4">
        <w:rPr>
          <w:i/>
          <w:lang w:val="pt-PT"/>
        </w:rPr>
        <w:t>Walls</w:t>
      </w:r>
      <w:proofErr w:type="spellEnd"/>
      <w:r w:rsidRPr="001A5A9F">
        <w:rPr>
          <w:lang w:val="pt-PT"/>
        </w:rPr>
        <w:t xml:space="preserve"> consist</w:t>
      </w:r>
      <w:r w:rsidR="004C14F5" w:rsidRPr="001A5A9F">
        <w:rPr>
          <w:lang w:val="pt-PT"/>
        </w:rPr>
        <w:t>e numa grelha quadrada dividi</w:t>
      </w:r>
      <w:r w:rsidRPr="001A5A9F">
        <w:rPr>
          <w:lang w:val="pt-PT"/>
        </w:rPr>
        <w:t>da em células quadradas</w:t>
      </w:r>
      <w:r w:rsidR="004C14F5" w:rsidRPr="001A5A9F">
        <w:rPr>
          <w:lang w:val="pt-PT"/>
        </w:rPr>
        <w:t xml:space="preserve">. Algumas das células contêm números inscritos, outras encontram-se em branco. O tamanho (número de células do tabuleiro) pode variar, tal como os números e a sua disposição, podendo desta forma “jogar-se” com diferentes tabuleiros, criando-se diferentes desafios. </w:t>
      </w:r>
    </w:p>
    <w:p w:rsidR="00B24614" w:rsidRPr="001A5A9F" w:rsidRDefault="00B24614" w:rsidP="0040316C">
      <w:pPr>
        <w:pStyle w:val="p1a"/>
        <w:rPr>
          <w:lang w:val="pt-PT"/>
        </w:rPr>
      </w:pPr>
      <w:r w:rsidRPr="001A5A9F">
        <w:rPr>
          <w:lang w:val="pt-PT"/>
        </w:rPr>
        <w:t>Para resolver o problema é necessário preencher todas as células vazias com traços verticais ou horizontais, de forma que cada célula com número tenha a apontar para si um comprimento total de traços igual ao número, estes traços não têm necessariamente de estar nas células adjacentes à célula numerada, basta que um deles esteja e que os restantes estejam ligados a ele. De forma a esclarecer melhor as regras do puzzle mostra</w:t>
      </w:r>
      <w:r w:rsidR="006F6CF4">
        <w:rPr>
          <w:lang w:val="pt-PT"/>
        </w:rPr>
        <w:t>-</w:t>
      </w:r>
      <w:r w:rsidRPr="001A5A9F">
        <w:rPr>
          <w:lang w:val="pt-PT"/>
        </w:rPr>
        <w:t>se abaixo uma figura com um possível puzzle por resolver e a respetiva resolução.</w:t>
      </w:r>
    </w:p>
    <w:p w:rsidR="00B24614" w:rsidRDefault="00B24614" w:rsidP="0040316C">
      <w:pPr>
        <w:pStyle w:val="p1a"/>
        <w:rPr>
          <w:lang w:val="pt-PT"/>
        </w:rPr>
      </w:pPr>
    </w:p>
    <w:p w:rsidR="00B24614" w:rsidRDefault="00B24614" w:rsidP="0058762F">
      <w:pPr>
        <w:pStyle w:val="figurecaption"/>
        <w:rPr>
          <w:lang w:val="pt-PT"/>
        </w:rPr>
      </w:pPr>
      <w:r w:rsidRPr="0058762F">
        <w:rPr>
          <w:noProof/>
          <w:lang w:eastAsia="en-US"/>
        </w:rPr>
        <w:drawing>
          <wp:inline distT="0" distB="0" distL="0" distR="0">
            <wp:extent cx="4203700" cy="1885950"/>
            <wp:effectExtent l="0" t="0" r="6350" b="0"/>
            <wp:docPr id="1" name="Imagem 1" descr="C:\Users\Margarida\Documents\PLOG\trabalho2\Walls-PLOG\puzz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garida\Documents\PLOG\trabalho2\Walls-PLOG\puzz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2F" w:rsidRDefault="0058762F" w:rsidP="0058762F">
      <w:pPr>
        <w:pStyle w:val="figurecaption"/>
        <w:rPr>
          <w:lang w:val="pt-PT"/>
        </w:rPr>
      </w:pPr>
      <w:r w:rsidRPr="0058762F">
        <w:rPr>
          <w:b/>
          <w:lang w:val="pt-PT"/>
        </w:rPr>
        <w:t xml:space="preserve">Fig. </w:t>
      </w:r>
      <w:r>
        <w:rPr>
          <w:b/>
        </w:rPr>
        <w:fldChar w:fldCharType="begin"/>
      </w:r>
      <w:r w:rsidRPr="0058762F">
        <w:rPr>
          <w:b/>
          <w:lang w:val="pt-PT"/>
        </w:rPr>
        <w:instrText xml:space="preserve"> SEQ "Figure" \* MERGEFORMAT </w:instrText>
      </w:r>
      <w:r>
        <w:rPr>
          <w:b/>
        </w:rPr>
        <w:fldChar w:fldCharType="separate"/>
      </w:r>
      <w:r w:rsidR="006F6CF4">
        <w:rPr>
          <w:b/>
          <w:noProof/>
          <w:lang w:val="pt-PT"/>
        </w:rPr>
        <w:t>1</w:t>
      </w:r>
      <w:r>
        <w:rPr>
          <w:b/>
        </w:rPr>
        <w:fldChar w:fldCharType="end"/>
      </w:r>
      <w:r w:rsidRPr="0058762F">
        <w:rPr>
          <w:b/>
          <w:lang w:val="pt-PT"/>
        </w:rPr>
        <w:t>.</w:t>
      </w:r>
      <w:r w:rsidRPr="0058762F">
        <w:rPr>
          <w:lang w:val="pt-PT"/>
        </w:rPr>
        <w:t xml:space="preserve"> Exemplo de um possível puzzle (esquerda) e sua resoluç</w:t>
      </w:r>
      <w:r>
        <w:rPr>
          <w:lang w:val="pt-PT"/>
        </w:rPr>
        <w:t>ão (direita)</w:t>
      </w:r>
    </w:p>
    <w:p w:rsidR="0058762F" w:rsidRDefault="0058762F" w:rsidP="0058762F">
      <w:pPr>
        <w:ind w:firstLine="0"/>
        <w:rPr>
          <w:b/>
          <w:bCs/>
          <w:sz w:val="24"/>
          <w:lang w:val="pt-PT"/>
        </w:rPr>
      </w:pPr>
    </w:p>
    <w:p w:rsidR="0058762F" w:rsidRDefault="0058762F" w:rsidP="0058762F">
      <w:pPr>
        <w:pStyle w:val="heading1"/>
        <w:rPr>
          <w:lang w:val="pt-PT"/>
        </w:rPr>
      </w:pPr>
      <w:r>
        <w:rPr>
          <w:lang w:val="pt-PT"/>
        </w:rPr>
        <w:t>Abordagem</w:t>
      </w:r>
    </w:p>
    <w:p w:rsidR="00512778" w:rsidRDefault="006F6CF4" w:rsidP="00512778">
      <w:pPr>
        <w:ind w:firstLine="0"/>
        <w:rPr>
          <w:lang w:val="pt-PT"/>
        </w:rPr>
      </w:pPr>
      <w:r>
        <w:rPr>
          <w:lang w:val="pt-PT"/>
        </w:rPr>
        <w:t>Primeiramente foi tentada</w:t>
      </w:r>
      <w:r w:rsidR="00850C94">
        <w:rPr>
          <w:lang w:val="pt-PT"/>
        </w:rPr>
        <w:t xml:space="preserve"> uma abordagem</w:t>
      </w:r>
      <w:r w:rsidR="00512778">
        <w:rPr>
          <w:lang w:val="pt-PT"/>
        </w:rPr>
        <w:t xml:space="preserve"> usando unicamente restrições p</w:t>
      </w:r>
      <w:r w:rsidR="00512778" w:rsidRPr="00512778">
        <w:rPr>
          <w:lang w:val="pt-PT"/>
        </w:rPr>
        <w:t>roposicionais</w:t>
      </w:r>
      <w:r w:rsidR="00512778">
        <w:rPr>
          <w:lang w:val="pt-PT"/>
        </w:rPr>
        <w:t>.</w:t>
      </w:r>
      <w:r w:rsidR="00FC6F66">
        <w:rPr>
          <w:lang w:val="pt-PT"/>
        </w:rPr>
        <w:t xml:space="preserve"> A lógica implementada era a seguinte: p</w:t>
      </w:r>
      <w:r w:rsidR="00512778">
        <w:rPr>
          <w:lang w:val="pt-PT"/>
        </w:rPr>
        <w:t>ara cada número do tabuleiro, todas as posições de variáveis livres nas 4 direções, até atingir um número ou a borda do tabuleiro, são postas em listas separadas. A soma do número de variáveis de decisão seguidas e iguais (desde o início da lista) em cada li</w:t>
      </w:r>
      <w:r>
        <w:rPr>
          <w:lang w:val="pt-PT"/>
        </w:rPr>
        <w:t>sta tinha</w:t>
      </w:r>
      <w:r w:rsidR="00512778">
        <w:rPr>
          <w:lang w:val="pt-PT"/>
        </w:rPr>
        <w:t xml:space="preserve"> de ser igual ao número que está a ser analisado.</w:t>
      </w:r>
      <w:r w:rsidR="00FC6F66">
        <w:rPr>
          <w:lang w:val="pt-PT"/>
        </w:rPr>
        <w:t xml:space="preserve"> </w:t>
      </w:r>
    </w:p>
    <w:p w:rsidR="00FC6F66" w:rsidRDefault="00FC6F66" w:rsidP="00512778">
      <w:pPr>
        <w:ind w:firstLine="0"/>
        <w:rPr>
          <w:lang w:val="pt-PT"/>
        </w:rPr>
      </w:pPr>
      <w:r>
        <w:rPr>
          <w:lang w:val="pt-PT"/>
        </w:rPr>
        <w:t>Cedo se conclui que esta abordagem não escalava bem com o tamanho dos tabuleiros. Aproveitando a sugestão do professor Henrique Ca</w:t>
      </w:r>
      <w:r w:rsidR="006F6CF4">
        <w:rPr>
          <w:lang w:val="pt-PT"/>
        </w:rPr>
        <w:t xml:space="preserve">rdoso, utilizamos a mesma lógica </w:t>
      </w:r>
      <w:r>
        <w:rPr>
          <w:lang w:val="pt-PT"/>
        </w:rPr>
        <w:t>mas substituindo as restrições proposicionais por um autómato.</w:t>
      </w:r>
    </w:p>
    <w:p w:rsidR="00850C94" w:rsidRPr="00512778" w:rsidRDefault="00850C94" w:rsidP="00850C94">
      <w:pPr>
        <w:rPr>
          <w:lang w:val="pt-PT"/>
        </w:rPr>
      </w:pPr>
    </w:p>
    <w:p w:rsidR="00850C94" w:rsidRPr="00850C94" w:rsidRDefault="00850C94" w:rsidP="00850C94">
      <w:pPr>
        <w:rPr>
          <w:lang w:val="pt-PT"/>
        </w:rPr>
      </w:pPr>
    </w:p>
    <w:p w:rsidR="0058762F" w:rsidRDefault="0058762F" w:rsidP="0058762F">
      <w:pPr>
        <w:pStyle w:val="heading2"/>
        <w:spacing w:before="0"/>
        <w:rPr>
          <w:lang w:val="pt-PT"/>
        </w:rPr>
      </w:pPr>
      <w:r>
        <w:rPr>
          <w:lang w:val="pt-PT"/>
        </w:rPr>
        <w:t>Variáveis de Decisão</w:t>
      </w:r>
    </w:p>
    <w:p w:rsidR="00EC5DEF" w:rsidRDefault="00EC5DEF" w:rsidP="00EC5DEF">
      <w:pPr>
        <w:rPr>
          <w:lang w:val="pt-PT"/>
        </w:rPr>
      </w:pPr>
      <w:r>
        <w:rPr>
          <w:lang w:val="pt-PT"/>
        </w:rPr>
        <w:t>As variáveis de decisão são os elementos do tabuleiro que não são números. O domínio das mesmas pertence ao intervalo [1;2], sendo que 1 significa uma parede horizontal e 2 se traduz numa parede vertical.</w:t>
      </w:r>
    </w:p>
    <w:p w:rsidR="0058762F" w:rsidRDefault="0058762F" w:rsidP="0058762F">
      <w:pPr>
        <w:pStyle w:val="heading2"/>
        <w:rPr>
          <w:lang w:val="pt-PT"/>
        </w:rPr>
      </w:pPr>
      <w:r>
        <w:rPr>
          <w:lang w:val="pt-PT"/>
        </w:rPr>
        <w:t>Restrições</w:t>
      </w:r>
    </w:p>
    <w:p w:rsidR="003B2480" w:rsidRDefault="00FC6F66" w:rsidP="00EC5F55">
      <w:pPr>
        <w:ind w:firstLine="0"/>
        <w:rPr>
          <w:lang w:val="pt-PT"/>
        </w:rPr>
      </w:pPr>
      <w:r>
        <w:rPr>
          <w:lang w:val="pt-PT"/>
        </w:rPr>
        <w:t>R</w:t>
      </w:r>
      <w:r w:rsidR="003B2480">
        <w:rPr>
          <w:lang w:val="pt-PT"/>
        </w:rPr>
        <w:t xml:space="preserve">ecorremos ao uso do predicado </w:t>
      </w:r>
      <w:proofErr w:type="spellStart"/>
      <w:r w:rsidR="003B2480" w:rsidRPr="006F6CF4">
        <w:rPr>
          <w:i/>
          <w:lang w:val="pt-PT"/>
        </w:rPr>
        <w:t>automaton</w:t>
      </w:r>
      <w:proofErr w:type="spellEnd"/>
      <w:r w:rsidR="003B2480" w:rsidRPr="006F6CF4">
        <w:rPr>
          <w:i/>
          <w:lang w:val="pt-PT"/>
        </w:rPr>
        <w:t>/9</w:t>
      </w:r>
      <w:r w:rsidR="00EC5F55">
        <w:rPr>
          <w:lang w:val="pt-PT"/>
        </w:rPr>
        <w:t>, onde foi implementado um contador, de forma a sabermos qual é o número de variáveis seguidas. É feito um autómato para cada um dos casos: lista horizontal e lista vertical.</w:t>
      </w:r>
    </w:p>
    <w:p w:rsidR="00EC5F55" w:rsidRDefault="00EC5F55" w:rsidP="003B2480">
      <w:pPr>
        <w:rPr>
          <w:lang w:val="pt-PT"/>
        </w:rPr>
      </w:pPr>
    </w:p>
    <w:p w:rsidR="00EC5F55" w:rsidRDefault="00EC5F55" w:rsidP="00EC5F55">
      <w:pPr>
        <w:ind w:firstLine="0"/>
        <w:rPr>
          <w:sz w:val="18"/>
          <w:szCs w:val="18"/>
          <w:lang w:val="pt-PT"/>
        </w:rPr>
      </w:pPr>
      <w:r>
        <w:rPr>
          <w:noProof/>
          <w:lang w:eastAsia="en-US"/>
        </w:rPr>
        <w:drawing>
          <wp:inline distT="0" distB="0" distL="0" distR="0" wp14:anchorId="2D06ABF3" wp14:editId="4DB2D56D">
            <wp:extent cx="4392930" cy="4254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28" w:rsidRDefault="00235B28" w:rsidP="00EC5F55">
      <w:pPr>
        <w:ind w:firstLine="0"/>
        <w:rPr>
          <w:sz w:val="18"/>
          <w:szCs w:val="18"/>
          <w:lang w:val="pt-PT"/>
        </w:rPr>
      </w:pPr>
    </w:p>
    <w:p w:rsidR="00235B28" w:rsidRDefault="00235B28" w:rsidP="005849FA">
      <w:pPr>
        <w:ind w:firstLine="0"/>
        <w:jc w:val="center"/>
        <w:rPr>
          <w:sz w:val="18"/>
          <w:szCs w:val="18"/>
          <w:lang w:val="pt-PT"/>
        </w:rPr>
      </w:pPr>
      <w:r>
        <w:rPr>
          <w:noProof/>
          <w:lang w:eastAsia="en-US"/>
        </w:rPr>
        <w:drawing>
          <wp:inline distT="0" distB="0" distL="0" distR="0" wp14:anchorId="7CA0E778" wp14:editId="0A4D2BEE">
            <wp:extent cx="2501900" cy="1401774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0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FA" w:rsidRDefault="005849FA" w:rsidP="005849FA">
      <w:pPr>
        <w:pStyle w:val="figurecaption"/>
        <w:rPr>
          <w:szCs w:val="18"/>
          <w:lang w:val="pt-PT"/>
        </w:rPr>
      </w:pPr>
      <w:r w:rsidRPr="0058762F">
        <w:rPr>
          <w:b/>
          <w:lang w:val="pt-PT"/>
        </w:rPr>
        <w:t xml:space="preserve">Fig. </w:t>
      </w:r>
      <w:r w:rsidRPr="005849FA">
        <w:rPr>
          <w:b/>
          <w:lang w:val="pt-PT"/>
        </w:rPr>
        <w:t>2</w:t>
      </w:r>
      <w:r w:rsidRPr="0058762F">
        <w:rPr>
          <w:b/>
          <w:lang w:val="pt-PT"/>
        </w:rPr>
        <w:t>.</w:t>
      </w:r>
      <w:r w:rsidRPr="0058762F">
        <w:rPr>
          <w:lang w:val="pt-PT"/>
        </w:rPr>
        <w:t xml:space="preserve"> Exemplo de um </w:t>
      </w:r>
      <w:r>
        <w:rPr>
          <w:lang w:val="pt-PT"/>
        </w:rPr>
        <w:t>autómato para as restrições horizontais</w:t>
      </w:r>
    </w:p>
    <w:p w:rsidR="00EC5F55" w:rsidRDefault="00EC5F55" w:rsidP="00EC5F55">
      <w:pPr>
        <w:ind w:firstLine="0"/>
        <w:rPr>
          <w:lang w:val="pt-PT"/>
        </w:rPr>
      </w:pPr>
      <w:r w:rsidRPr="00EC5F55">
        <w:rPr>
          <w:lang w:val="pt-PT"/>
        </w:rPr>
        <w:t>Para cada número do tabuleiro são</w:t>
      </w:r>
      <w:r>
        <w:rPr>
          <w:lang w:val="pt-PT"/>
        </w:rPr>
        <w:t xml:space="preserve"> implementadas duas restrições horizontais (lista direita e esquerda do número) e duas restrições verticais (listas acima e abaixo do número).</w:t>
      </w:r>
    </w:p>
    <w:p w:rsidR="00EC5F55" w:rsidRDefault="00EC5F55" w:rsidP="00EC5F55">
      <w:pPr>
        <w:ind w:firstLine="0"/>
        <w:rPr>
          <w:lang w:val="pt-PT"/>
        </w:rPr>
      </w:pPr>
      <w:r>
        <w:rPr>
          <w:lang w:val="pt-PT"/>
        </w:rPr>
        <w:t>No final, a soma do contador dos autómatos retornado nos 4 casos tem de ser igual ao número que está a ser analisado</w:t>
      </w:r>
      <w:r w:rsidR="00235B28">
        <w:rPr>
          <w:lang w:val="pt-PT"/>
        </w:rPr>
        <w:t xml:space="preserve"> (N1)</w:t>
      </w:r>
      <w:r w:rsidR="006F6CF4">
        <w:rPr>
          <w:lang w:val="pt-PT"/>
        </w:rPr>
        <w:t>:</w:t>
      </w:r>
    </w:p>
    <w:p w:rsidR="00EC5F55" w:rsidRDefault="006F6CF4" w:rsidP="006F6CF4">
      <w:pPr>
        <w:pStyle w:val="programcode"/>
        <w:rPr>
          <w:lang w:val="pt-PT"/>
        </w:rPr>
      </w:pPr>
      <w:r>
        <w:rPr>
          <w:lang w:val="pt-PT"/>
        </w:rPr>
        <w:t>N1#=VSize1+VSize2+VSize41+VSize31</w:t>
      </w:r>
    </w:p>
    <w:p w:rsidR="006F6CF4" w:rsidRDefault="006F6CF4" w:rsidP="006F6CF4">
      <w:pPr>
        <w:pStyle w:val="programcode"/>
        <w:rPr>
          <w:lang w:val="pt-PT"/>
        </w:rPr>
      </w:pPr>
    </w:p>
    <w:p w:rsidR="0058762F" w:rsidRDefault="0058762F" w:rsidP="0058762F">
      <w:pPr>
        <w:pStyle w:val="heading2"/>
        <w:rPr>
          <w:lang w:val="pt-PT"/>
        </w:rPr>
      </w:pPr>
      <w:r>
        <w:rPr>
          <w:lang w:val="pt-PT"/>
        </w:rPr>
        <w:t>Estratégia de Pesquisa</w:t>
      </w:r>
    </w:p>
    <w:p w:rsidR="00235B28" w:rsidRDefault="00235B28" w:rsidP="006F6CF4">
      <w:pPr>
        <w:pStyle w:val="p1a"/>
        <w:rPr>
          <w:lang w:val="pt-PT"/>
        </w:rPr>
      </w:pPr>
      <w:r>
        <w:rPr>
          <w:lang w:val="pt-PT"/>
        </w:rPr>
        <w:t xml:space="preserve">A primeira solução a ser encontrada, será a solução do puzzle que será apresentada. Todas as variáveis de decisão entram no </w:t>
      </w:r>
      <w:proofErr w:type="spellStart"/>
      <w:r w:rsidRPr="006F6CF4">
        <w:rPr>
          <w:i/>
          <w:lang w:val="pt-PT"/>
        </w:rPr>
        <w:t>lab</w:t>
      </w:r>
      <w:r w:rsidR="006F6CF4" w:rsidRPr="006F6CF4">
        <w:rPr>
          <w:i/>
          <w:lang w:val="pt-PT"/>
        </w:rPr>
        <w:t>eling</w:t>
      </w:r>
      <w:proofErr w:type="spellEnd"/>
      <w:r w:rsidR="006F6CF4">
        <w:rPr>
          <w:lang w:val="pt-PT"/>
        </w:rPr>
        <w:t xml:space="preserve">: </w:t>
      </w:r>
    </w:p>
    <w:p w:rsidR="006F6CF4" w:rsidRDefault="006F6CF4" w:rsidP="006F6CF4">
      <w:pPr>
        <w:pStyle w:val="programcode"/>
        <w:rPr>
          <w:lang w:val="pt-PT"/>
        </w:rPr>
      </w:pPr>
      <w:proofErr w:type="spellStart"/>
      <w:r>
        <w:rPr>
          <w:lang w:val="pt-PT"/>
        </w:rPr>
        <w:t>labeling</w:t>
      </w:r>
      <w:proofErr w:type="spellEnd"/>
      <w:r>
        <w:rPr>
          <w:lang w:val="pt-PT"/>
        </w:rPr>
        <w:t xml:space="preserve">([], </w:t>
      </w:r>
      <w:proofErr w:type="spellStart"/>
      <w:r>
        <w:rPr>
          <w:lang w:val="pt-PT"/>
        </w:rPr>
        <w:t>Domain</w:t>
      </w:r>
      <w:proofErr w:type="spellEnd"/>
      <w:r>
        <w:rPr>
          <w:lang w:val="pt-PT"/>
        </w:rPr>
        <w:t>).</w:t>
      </w:r>
    </w:p>
    <w:p w:rsidR="00235B28" w:rsidRDefault="00235B28" w:rsidP="00235B28">
      <w:pPr>
        <w:rPr>
          <w:lang w:val="pt-PT"/>
        </w:rPr>
      </w:pPr>
    </w:p>
    <w:p w:rsidR="00235B28" w:rsidRDefault="00235B28" w:rsidP="00235B28">
      <w:pPr>
        <w:rPr>
          <w:lang w:val="pt-PT"/>
        </w:rPr>
      </w:pPr>
    </w:p>
    <w:p w:rsidR="006A63F7" w:rsidRDefault="006A63F7" w:rsidP="006A63F7">
      <w:pPr>
        <w:ind w:firstLine="0"/>
        <w:rPr>
          <w:lang w:val="pt-PT"/>
        </w:rPr>
      </w:pPr>
    </w:p>
    <w:p w:rsidR="006A63F7" w:rsidRDefault="006A63F7" w:rsidP="006A63F7">
      <w:pPr>
        <w:pStyle w:val="heading2"/>
        <w:rPr>
          <w:lang w:val="pt-PT"/>
        </w:rPr>
      </w:pPr>
      <w:r>
        <w:rPr>
          <w:lang w:val="pt-PT"/>
        </w:rPr>
        <w:t>Geração de tabuleiros</w:t>
      </w:r>
    </w:p>
    <w:p w:rsidR="006A63F7" w:rsidRPr="006A63F7" w:rsidRDefault="006A63F7" w:rsidP="006F6CF4">
      <w:pPr>
        <w:ind w:firstLine="0"/>
        <w:rPr>
          <w:lang w:val="pt-PT"/>
        </w:rPr>
      </w:pPr>
      <w:r w:rsidRPr="006A63F7">
        <w:rPr>
          <w:lang w:val="pt-PT"/>
        </w:rPr>
        <w:t>Na geração de tabuleiros aleatórios implementou-se um sistema que coloca</w:t>
      </w:r>
      <w:r w:rsidR="006F6CF4">
        <w:rPr>
          <w:lang w:val="pt-PT"/>
        </w:rPr>
        <w:t>,</w:t>
      </w:r>
      <w:r w:rsidRPr="006A63F7">
        <w:rPr>
          <w:lang w:val="pt-PT"/>
        </w:rPr>
        <w:t xml:space="preserve"> numa posição aleatória do tabuleiro, um número também aleatório. Antes de cada inserção verifica-se se o tabuleiro tem solução. Se não tiver, reduz-se o número até não ser possível introduzir um valor naquela posição.</w:t>
      </w:r>
      <w:r>
        <w:rPr>
          <w:lang w:val="pt-PT"/>
        </w:rPr>
        <w:t xml:space="preserve"> A geração só termina </w:t>
      </w:r>
      <w:r w:rsidR="00117E30">
        <w:rPr>
          <w:lang w:val="pt-PT"/>
        </w:rPr>
        <w:t>após</w:t>
      </w:r>
      <w:r>
        <w:rPr>
          <w:lang w:val="pt-PT"/>
        </w:rPr>
        <w:t xml:space="preserve"> todas as posições tiverem sido testadas</w:t>
      </w:r>
      <w:r w:rsidR="00117E30">
        <w:rPr>
          <w:lang w:val="pt-PT"/>
        </w:rPr>
        <w:t>.</w:t>
      </w:r>
    </w:p>
    <w:p w:rsidR="00A339C6" w:rsidRDefault="0058762F" w:rsidP="00F44BF1">
      <w:pPr>
        <w:pStyle w:val="heading1"/>
        <w:rPr>
          <w:lang w:val="pt-PT"/>
        </w:rPr>
      </w:pPr>
      <w:r>
        <w:rPr>
          <w:lang w:val="pt-PT"/>
        </w:rPr>
        <w:t>Visualização da Solução</w:t>
      </w:r>
      <w:r w:rsidR="00A339C6">
        <w:rPr>
          <w:lang w:val="pt-PT"/>
        </w:rPr>
        <w:tab/>
      </w:r>
    </w:p>
    <w:p w:rsidR="00303AB4" w:rsidRPr="00A339C6" w:rsidRDefault="00303AB4" w:rsidP="00A339C6">
      <w:pPr>
        <w:pStyle w:val="p1a"/>
        <w:rPr>
          <w:color w:val="FF0000"/>
          <w:sz w:val="12"/>
          <w:lang w:val="pt-PT"/>
        </w:rPr>
      </w:pPr>
      <w:r>
        <w:rPr>
          <w:lang w:val="pt-PT"/>
        </w:rPr>
        <w:t>Para visualização dos tabuleiros em modo de texto foram implementados os</w:t>
      </w:r>
      <w:r w:rsidR="00FC6F66">
        <w:rPr>
          <w:lang w:val="pt-PT"/>
        </w:rPr>
        <w:t xml:space="preserve"> seguintes predicados:</w:t>
      </w:r>
    </w:p>
    <w:p w:rsidR="00303AB4" w:rsidRDefault="00303AB4" w:rsidP="00F44BF1">
      <w:pPr>
        <w:ind w:firstLine="0"/>
        <w:rPr>
          <w:lang w:val="pt-PT"/>
        </w:rPr>
      </w:pPr>
    </w:p>
    <w:p w:rsidR="002123CB" w:rsidRPr="00037B07" w:rsidRDefault="00303AB4" w:rsidP="00037B07">
      <w:pPr>
        <w:pStyle w:val="bulletitem"/>
        <w:rPr>
          <w:b/>
          <w:i/>
          <w:lang w:val="pt-PT"/>
        </w:rPr>
      </w:pPr>
      <w:proofErr w:type="spellStart"/>
      <w:r w:rsidRPr="00303AB4">
        <w:rPr>
          <w:b/>
          <w:i/>
          <w:lang w:val="pt-PT"/>
        </w:rPr>
        <w:t>display_board</w:t>
      </w:r>
      <w:proofErr w:type="spellEnd"/>
      <w:r>
        <w:rPr>
          <w:lang w:val="pt-PT"/>
        </w:rPr>
        <w:t xml:space="preserve">: implementa os predicados </w:t>
      </w:r>
      <w:proofErr w:type="spellStart"/>
      <w:r w:rsidRPr="00037B07">
        <w:rPr>
          <w:i/>
          <w:lang w:val="pt-PT"/>
        </w:rPr>
        <w:t>display_line</w:t>
      </w:r>
      <w:proofErr w:type="spellEnd"/>
      <w:r>
        <w:rPr>
          <w:lang w:val="pt-PT"/>
        </w:rPr>
        <w:t xml:space="preserve"> e </w:t>
      </w:r>
      <w:proofErr w:type="spellStart"/>
      <w:r w:rsidRPr="00037B07">
        <w:rPr>
          <w:i/>
          <w:lang w:val="pt-PT"/>
        </w:rPr>
        <w:t>display_separator</w:t>
      </w:r>
      <w:proofErr w:type="spellEnd"/>
      <w:r w:rsidR="00037B07">
        <w:rPr>
          <w:lang w:val="pt-PT"/>
        </w:rPr>
        <w:t xml:space="preserve"> de forma recursiva</w:t>
      </w:r>
      <w:r w:rsidR="00FC6F66">
        <w:rPr>
          <w:lang w:val="pt-PT"/>
        </w:rPr>
        <w:t>, com o objetivo de mostrar o tabuleiro</w:t>
      </w:r>
      <w:r w:rsidR="00037B07">
        <w:rPr>
          <w:lang w:val="pt-PT"/>
        </w:rPr>
        <w:t>;</w:t>
      </w:r>
    </w:p>
    <w:p w:rsidR="002123CB" w:rsidRPr="001A5A9F" w:rsidRDefault="002123CB" w:rsidP="002123CB">
      <w:pPr>
        <w:pStyle w:val="programcode"/>
      </w:pPr>
      <w:proofErr w:type="spellStart"/>
      <w:r w:rsidRPr="001A5A9F">
        <w:t>display_board</w:t>
      </w:r>
      <w:proofErr w:type="spellEnd"/>
      <w:r w:rsidRPr="001A5A9F">
        <w:t xml:space="preserve">([L1|L2,Size) :- </w:t>
      </w:r>
    </w:p>
    <w:p w:rsidR="002123CB" w:rsidRDefault="002123CB" w:rsidP="002123CB">
      <w:pPr>
        <w:pStyle w:val="programcode"/>
      </w:pPr>
      <w:r w:rsidRPr="001A5A9F">
        <w:tab/>
      </w:r>
      <w:proofErr w:type="spellStart"/>
      <w:r w:rsidRPr="001A5A9F">
        <w:t>d</w:t>
      </w:r>
      <w:r>
        <w:t>i</w:t>
      </w:r>
      <w:r w:rsidRPr="002123CB">
        <w:t>play_line</w:t>
      </w:r>
      <w:proofErr w:type="spellEnd"/>
      <w:r w:rsidRPr="002123CB">
        <w:t>(L1),</w:t>
      </w:r>
      <w:r>
        <w:t xml:space="preserve"> </w:t>
      </w:r>
      <w:r w:rsidRPr="002123CB">
        <w:t>write(':'),</w:t>
      </w:r>
      <w:r>
        <w:t xml:space="preserve"> </w:t>
      </w:r>
      <w:proofErr w:type="spellStart"/>
      <w:r w:rsidRPr="002123CB">
        <w:t>nl</w:t>
      </w:r>
      <w:proofErr w:type="spellEnd"/>
      <w:r w:rsidRPr="002123CB">
        <w:t>,</w:t>
      </w:r>
      <w:r>
        <w:t xml:space="preserve"> </w:t>
      </w:r>
    </w:p>
    <w:p w:rsidR="002123CB" w:rsidRPr="002123CB" w:rsidRDefault="002123CB" w:rsidP="002123CB">
      <w:pPr>
        <w:pStyle w:val="programcode"/>
      </w:pPr>
      <w:r>
        <w:tab/>
      </w:r>
      <w:proofErr w:type="spellStart"/>
      <w:r w:rsidRPr="002123CB">
        <w:t>display_separator</w:t>
      </w:r>
      <w:proofErr w:type="spellEnd"/>
      <w:r w:rsidRPr="002123CB">
        <w:t>(Size,1),</w:t>
      </w:r>
      <w:r>
        <w:t xml:space="preserve"> </w:t>
      </w:r>
      <w:proofErr w:type="spellStart"/>
      <w:r w:rsidRPr="002123CB">
        <w:t>display_board</w:t>
      </w:r>
      <w:proofErr w:type="spellEnd"/>
      <w:r w:rsidRPr="002123CB">
        <w:t>(L2,Size).</w:t>
      </w:r>
    </w:p>
    <w:p w:rsidR="002123CB" w:rsidRPr="002123CB" w:rsidRDefault="002123CB" w:rsidP="002123CB">
      <w:pPr>
        <w:pStyle w:val="programcode"/>
      </w:pPr>
      <w:proofErr w:type="spellStart"/>
      <w:r w:rsidRPr="002123CB">
        <w:t>display_board</w:t>
      </w:r>
      <w:proofErr w:type="spellEnd"/>
      <w:r w:rsidRPr="002123CB">
        <w:t>([],_).</w:t>
      </w:r>
    </w:p>
    <w:p w:rsidR="002123CB" w:rsidRDefault="002123CB" w:rsidP="002123CB">
      <w:pPr>
        <w:pStyle w:val="programcode"/>
      </w:pPr>
    </w:p>
    <w:p w:rsidR="00037B07" w:rsidRPr="00A339C6" w:rsidRDefault="00037B07" w:rsidP="00A339C6">
      <w:pPr>
        <w:pStyle w:val="programcode"/>
        <w:spacing w:before="0" w:after="0"/>
      </w:pPr>
    </w:p>
    <w:p w:rsidR="00037B07" w:rsidRPr="00037B07" w:rsidRDefault="00037B07" w:rsidP="00037B07">
      <w:pPr>
        <w:pStyle w:val="bulletitem"/>
        <w:rPr>
          <w:lang w:val="pt-PT"/>
        </w:rPr>
      </w:pPr>
      <w:proofErr w:type="spellStart"/>
      <w:r w:rsidRPr="00037B07">
        <w:rPr>
          <w:b/>
          <w:i/>
          <w:lang w:val="pt-PT"/>
        </w:rPr>
        <w:t>display_line</w:t>
      </w:r>
      <w:proofErr w:type="spellEnd"/>
      <w:r w:rsidRPr="00037B07">
        <w:rPr>
          <w:lang w:val="pt-PT"/>
        </w:rPr>
        <w:t>: imprime o conteúdo de uma linha, escrevendo todos os seus elementos um por um, recursivamente;</w:t>
      </w:r>
    </w:p>
    <w:p w:rsidR="002123CB" w:rsidRDefault="002123CB" w:rsidP="002123CB">
      <w:pPr>
        <w:pStyle w:val="programcode"/>
      </w:pPr>
      <w:proofErr w:type="spellStart"/>
      <w:r w:rsidRPr="002123CB">
        <w:t>display_line</w:t>
      </w:r>
      <w:proofErr w:type="spellEnd"/>
      <w:r w:rsidRPr="002123CB">
        <w:t>([L1|L2])</w:t>
      </w:r>
      <w:r>
        <w:t xml:space="preserve"> </w:t>
      </w:r>
      <w:r w:rsidRPr="002123CB">
        <w:t>:-</w:t>
      </w:r>
      <w:r>
        <w:t xml:space="preserve"> </w:t>
      </w:r>
    </w:p>
    <w:p w:rsidR="002123CB" w:rsidRDefault="002123CB" w:rsidP="002123CB">
      <w:pPr>
        <w:pStyle w:val="programcode"/>
      </w:pPr>
      <w:r>
        <w:tab/>
      </w:r>
      <w:r w:rsidRPr="002123CB">
        <w:t>write(':'),</w:t>
      </w:r>
      <w:r>
        <w:t xml:space="preserve"> </w:t>
      </w:r>
      <w:r w:rsidRPr="002123CB">
        <w:t>(</w:t>
      </w:r>
      <w:proofErr w:type="spellStart"/>
      <w:r w:rsidRPr="002123CB">
        <w:t>var</w:t>
      </w:r>
      <w:proofErr w:type="spellEnd"/>
      <w:r w:rsidRPr="002123CB">
        <w:t>(L1),</w:t>
      </w:r>
      <w:r>
        <w:t xml:space="preserve"> </w:t>
      </w:r>
      <w:r w:rsidRPr="002123CB">
        <w:t>write(' '),</w:t>
      </w:r>
      <w:r>
        <w:t xml:space="preserve"> </w:t>
      </w:r>
      <w:r w:rsidRPr="002123CB">
        <w:t>!;</w:t>
      </w:r>
    </w:p>
    <w:p w:rsidR="002123CB" w:rsidRPr="002123CB" w:rsidRDefault="002123CB" w:rsidP="002123CB">
      <w:pPr>
        <w:pStyle w:val="programcode"/>
      </w:pPr>
      <w:r>
        <w:tab/>
      </w:r>
      <w:r w:rsidRPr="002123CB">
        <w:t>write(L1)),</w:t>
      </w:r>
      <w:r>
        <w:t xml:space="preserve"> </w:t>
      </w:r>
      <w:proofErr w:type="spellStart"/>
      <w:r w:rsidRPr="002123CB">
        <w:t>display_line</w:t>
      </w:r>
      <w:proofErr w:type="spellEnd"/>
      <w:r w:rsidRPr="002123CB">
        <w:t>(L2).</w:t>
      </w:r>
    </w:p>
    <w:p w:rsidR="002123CB" w:rsidRPr="002123CB" w:rsidRDefault="002123CB" w:rsidP="002123CB">
      <w:pPr>
        <w:pStyle w:val="programcode"/>
      </w:pPr>
      <w:proofErr w:type="spellStart"/>
      <w:r w:rsidRPr="002123CB">
        <w:t>display_line</w:t>
      </w:r>
      <w:proofErr w:type="spellEnd"/>
      <w:r w:rsidRPr="002123CB">
        <w:t>([]).</w:t>
      </w:r>
    </w:p>
    <w:p w:rsidR="002123CB" w:rsidRDefault="002123CB" w:rsidP="002123CB">
      <w:pPr>
        <w:pStyle w:val="programcode"/>
      </w:pPr>
    </w:p>
    <w:p w:rsidR="00037B07" w:rsidRDefault="00037B07" w:rsidP="002123CB">
      <w:pPr>
        <w:pStyle w:val="programcode"/>
      </w:pPr>
    </w:p>
    <w:p w:rsidR="00037B07" w:rsidRPr="009A1547" w:rsidRDefault="00037B07" w:rsidP="00037B07">
      <w:pPr>
        <w:pStyle w:val="bulletitem"/>
        <w:rPr>
          <w:lang w:val="pt-PT"/>
        </w:rPr>
      </w:pPr>
      <w:proofErr w:type="spellStart"/>
      <w:r w:rsidRPr="009A1547">
        <w:rPr>
          <w:b/>
          <w:i/>
          <w:lang w:val="pt-PT"/>
        </w:rPr>
        <w:t>display_separator</w:t>
      </w:r>
      <w:proofErr w:type="spellEnd"/>
      <w:r w:rsidRPr="009A1547">
        <w:rPr>
          <w:lang w:val="pt-PT"/>
        </w:rPr>
        <w:t xml:space="preserve">: </w:t>
      </w:r>
      <w:r w:rsidR="009A1547" w:rsidRPr="009A1547">
        <w:rPr>
          <w:lang w:val="pt-PT"/>
        </w:rPr>
        <w:t>imprime os pontos que fazem separaç</w:t>
      </w:r>
      <w:r w:rsidR="009A1547">
        <w:rPr>
          <w:lang w:val="pt-PT"/>
        </w:rPr>
        <w:t xml:space="preserve">ão das células de acordo </w:t>
      </w:r>
      <w:r w:rsidR="008B0EDA">
        <w:rPr>
          <w:lang w:val="pt-PT"/>
        </w:rPr>
        <w:t>com o número de células do tabuleiro;</w:t>
      </w:r>
    </w:p>
    <w:p w:rsidR="002123CB" w:rsidRDefault="002123CB" w:rsidP="002123CB">
      <w:pPr>
        <w:pStyle w:val="programcode"/>
      </w:pPr>
      <w:proofErr w:type="spellStart"/>
      <w:r w:rsidRPr="002123CB">
        <w:t>display_separator</w:t>
      </w:r>
      <w:proofErr w:type="spellEnd"/>
      <w:r w:rsidRPr="002123CB">
        <w:t>(Size,</w:t>
      </w:r>
      <w:r>
        <w:t xml:space="preserve"> </w:t>
      </w:r>
      <w:r w:rsidRPr="002123CB">
        <w:t>It)</w:t>
      </w:r>
      <w:r>
        <w:t xml:space="preserve"> </w:t>
      </w:r>
      <w:r w:rsidRPr="002123CB">
        <w:t>:-</w:t>
      </w:r>
      <w:r>
        <w:t xml:space="preserve"> </w:t>
      </w:r>
    </w:p>
    <w:p w:rsidR="002123CB" w:rsidRDefault="002123CB" w:rsidP="002123CB">
      <w:pPr>
        <w:pStyle w:val="programcode"/>
      </w:pPr>
      <w:r>
        <w:tab/>
      </w:r>
      <w:r w:rsidRPr="002123CB">
        <w:t>It=&lt;Size,</w:t>
      </w:r>
      <w:r>
        <w:t xml:space="preserve"> </w:t>
      </w:r>
      <w:r w:rsidRPr="002123CB">
        <w:t>!,</w:t>
      </w:r>
      <w:r>
        <w:t xml:space="preserve"> </w:t>
      </w:r>
      <w:r w:rsidRPr="002123CB">
        <w:t>write('..'),</w:t>
      </w:r>
      <w:r>
        <w:t xml:space="preserve"> </w:t>
      </w:r>
      <w:r w:rsidRPr="002123CB">
        <w:t>It1 is It+1,</w:t>
      </w:r>
    </w:p>
    <w:p w:rsidR="002123CB" w:rsidRPr="002123CB" w:rsidRDefault="002123CB" w:rsidP="002123CB">
      <w:pPr>
        <w:pStyle w:val="programcode"/>
      </w:pPr>
      <w:r>
        <w:tab/>
      </w:r>
      <w:proofErr w:type="spellStart"/>
      <w:r w:rsidRPr="002123CB">
        <w:t>display_separator</w:t>
      </w:r>
      <w:proofErr w:type="spellEnd"/>
      <w:r w:rsidRPr="002123CB">
        <w:t>(Size,It1).</w:t>
      </w:r>
    </w:p>
    <w:p w:rsidR="002123CB" w:rsidRDefault="002123CB" w:rsidP="002123CB">
      <w:pPr>
        <w:pStyle w:val="programcode"/>
      </w:pPr>
      <w:proofErr w:type="spellStart"/>
      <w:r w:rsidRPr="002123CB">
        <w:t>display_separator</w:t>
      </w:r>
      <w:proofErr w:type="spellEnd"/>
      <w:r w:rsidRPr="002123CB">
        <w:t>(_,</w:t>
      </w:r>
      <w:r>
        <w:t xml:space="preserve"> </w:t>
      </w:r>
      <w:r w:rsidRPr="002123CB">
        <w:t>_)</w:t>
      </w:r>
      <w:r>
        <w:t xml:space="preserve"> </w:t>
      </w:r>
      <w:r w:rsidRPr="002123CB">
        <w:t>:-</w:t>
      </w:r>
      <w:r>
        <w:t xml:space="preserve">  </w:t>
      </w:r>
      <w:r w:rsidRPr="002123CB">
        <w:t>write('.'),</w:t>
      </w:r>
      <w:proofErr w:type="spellStart"/>
      <w:r w:rsidRPr="002123CB">
        <w:t>nl</w:t>
      </w:r>
      <w:proofErr w:type="spellEnd"/>
      <w:r w:rsidRPr="002123CB">
        <w:t>.</w:t>
      </w:r>
    </w:p>
    <w:p w:rsidR="002123CB" w:rsidRDefault="002123CB" w:rsidP="002123CB">
      <w:pPr>
        <w:pStyle w:val="programcode"/>
      </w:pPr>
    </w:p>
    <w:p w:rsidR="008B0EDA" w:rsidRPr="00A339C6" w:rsidRDefault="008B0EDA" w:rsidP="008B0EDA">
      <w:pPr>
        <w:pStyle w:val="bulletitem"/>
        <w:rPr>
          <w:b/>
          <w:i/>
          <w:lang w:val="pt-PT"/>
        </w:rPr>
      </w:pPr>
      <w:proofErr w:type="spellStart"/>
      <w:r w:rsidRPr="00A339C6">
        <w:rPr>
          <w:b/>
          <w:i/>
          <w:lang w:val="pt-PT"/>
        </w:rPr>
        <w:lastRenderedPageBreak/>
        <w:t>draw_solution</w:t>
      </w:r>
      <w:proofErr w:type="spellEnd"/>
      <w:r w:rsidR="00A339C6">
        <w:rPr>
          <w:b/>
          <w:i/>
          <w:lang w:val="pt-PT"/>
        </w:rPr>
        <w:t>/</w:t>
      </w:r>
      <w:proofErr w:type="spellStart"/>
      <w:r w:rsidR="00A339C6">
        <w:rPr>
          <w:b/>
          <w:i/>
          <w:lang w:val="pt-PT"/>
        </w:rPr>
        <w:t>draw_solution_line</w:t>
      </w:r>
      <w:proofErr w:type="spellEnd"/>
      <w:r w:rsidRPr="00A339C6">
        <w:rPr>
          <w:lang w:val="pt-PT"/>
        </w:rPr>
        <w:t xml:space="preserve">: </w:t>
      </w:r>
      <w:r w:rsidR="00A339C6" w:rsidRPr="00A339C6">
        <w:rPr>
          <w:lang w:val="pt-PT"/>
        </w:rPr>
        <w:t>equivalente</w:t>
      </w:r>
      <w:r w:rsidR="00A339C6">
        <w:rPr>
          <w:lang w:val="pt-PT"/>
        </w:rPr>
        <w:t>s</w:t>
      </w:r>
      <w:r w:rsidR="00A339C6" w:rsidRPr="00A339C6">
        <w:rPr>
          <w:lang w:val="pt-PT"/>
        </w:rPr>
        <w:t xml:space="preserve"> ao</w:t>
      </w:r>
      <w:r w:rsidR="00A339C6">
        <w:rPr>
          <w:lang w:val="pt-PT"/>
        </w:rPr>
        <w:t>s</w:t>
      </w:r>
      <w:r w:rsidR="00A339C6" w:rsidRPr="00A339C6">
        <w:rPr>
          <w:lang w:val="pt-PT"/>
        </w:rPr>
        <w:t xml:space="preserve"> predicado</w:t>
      </w:r>
      <w:r w:rsidR="00A339C6">
        <w:rPr>
          <w:lang w:val="pt-PT"/>
        </w:rPr>
        <w:t>s</w:t>
      </w:r>
      <w:r w:rsidR="00A339C6" w:rsidRPr="00A339C6">
        <w:rPr>
          <w:lang w:val="pt-PT"/>
        </w:rPr>
        <w:t xml:space="preserve"> </w:t>
      </w:r>
      <w:proofErr w:type="spellStart"/>
      <w:r w:rsidR="00A339C6" w:rsidRPr="00A339C6">
        <w:rPr>
          <w:i/>
          <w:lang w:val="pt-PT"/>
        </w:rPr>
        <w:t>display_board</w:t>
      </w:r>
      <w:proofErr w:type="spellEnd"/>
      <w:r w:rsidR="00A339C6" w:rsidRPr="00A339C6">
        <w:rPr>
          <w:lang w:val="pt-PT"/>
        </w:rPr>
        <w:t xml:space="preserve"> </w:t>
      </w:r>
      <w:r w:rsidR="00A339C6">
        <w:rPr>
          <w:lang w:val="pt-PT"/>
        </w:rPr>
        <w:t xml:space="preserve">e </w:t>
      </w:r>
      <w:proofErr w:type="spellStart"/>
      <w:r w:rsidR="00A339C6">
        <w:rPr>
          <w:i/>
          <w:lang w:val="pt-PT"/>
        </w:rPr>
        <w:t>display_line</w:t>
      </w:r>
      <w:proofErr w:type="spellEnd"/>
      <w:r w:rsidR="00A339C6">
        <w:rPr>
          <w:lang w:val="pt-PT"/>
        </w:rPr>
        <w:t xml:space="preserve"> </w:t>
      </w:r>
      <w:r w:rsidR="00A339C6" w:rsidRPr="00A339C6">
        <w:rPr>
          <w:lang w:val="pt-PT"/>
        </w:rPr>
        <w:t>mas aplicado</w:t>
      </w:r>
      <w:r w:rsidR="00A339C6">
        <w:rPr>
          <w:lang w:val="pt-PT"/>
        </w:rPr>
        <w:t>s</w:t>
      </w:r>
      <w:r w:rsidR="00A339C6" w:rsidRPr="00A339C6">
        <w:rPr>
          <w:lang w:val="pt-PT"/>
        </w:rPr>
        <w:t xml:space="preserve"> </w:t>
      </w:r>
      <w:r w:rsidR="00A339C6">
        <w:rPr>
          <w:lang w:val="pt-PT"/>
        </w:rPr>
        <w:t>ao tabuleiro da solução;</w:t>
      </w:r>
    </w:p>
    <w:p w:rsidR="002123CB" w:rsidRDefault="002123CB" w:rsidP="002123CB">
      <w:pPr>
        <w:pStyle w:val="programcode"/>
      </w:pPr>
      <w:proofErr w:type="spellStart"/>
      <w:r>
        <w:t>draw_solution</w:t>
      </w:r>
      <w:proofErr w:type="spellEnd"/>
      <w:r>
        <w:t xml:space="preserve">([L1|L2], [L3|L4], Size) :- </w:t>
      </w:r>
    </w:p>
    <w:p w:rsidR="002123CB" w:rsidRDefault="002123CB" w:rsidP="002123CB">
      <w:pPr>
        <w:pStyle w:val="programcode"/>
      </w:pPr>
      <w:r>
        <w:tab/>
      </w:r>
      <w:proofErr w:type="spellStart"/>
      <w:r>
        <w:t>draw_solution_line</w:t>
      </w:r>
      <w:proofErr w:type="spellEnd"/>
      <w:r>
        <w:t xml:space="preserve">(L1, L3), write(':'), </w:t>
      </w:r>
      <w:proofErr w:type="spellStart"/>
      <w:r>
        <w:t>nl</w:t>
      </w:r>
      <w:proofErr w:type="spellEnd"/>
      <w:r>
        <w:t xml:space="preserve">, </w:t>
      </w:r>
    </w:p>
    <w:p w:rsidR="002123CB" w:rsidRDefault="002123CB" w:rsidP="002123CB">
      <w:pPr>
        <w:pStyle w:val="programcode"/>
      </w:pPr>
      <w:r>
        <w:tab/>
      </w:r>
      <w:proofErr w:type="spellStart"/>
      <w:r>
        <w:t>display_separator</w:t>
      </w:r>
      <w:proofErr w:type="spellEnd"/>
      <w:r>
        <w:t xml:space="preserve">(Size, 1), </w:t>
      </w:r>
      <w:proofErr w:type="spellStart"/>
      <w:r>
        <w:t>draw_solution</w:t>
      </w:r>
      <w:proofErr w:type="spellEnd"/>
      <w:r>
        <w:t>(L2,L4,Size).</w:t>
      </w:r>
    </w:p>
    <w:p w:rsidR="002123CB" w:rsidRDefault="002123CB" w:rsidP="002123CB">
      <w:pPr>
        <w:pStyle w:val="programcode"/>
      </w:pPr>
      <w:proofErr w:type="spellStart"/>
      <w:r>
        <w:t>draw_solution</w:t>
      </w:r>
      <w:proofErr w:type="spellEnd"/>
      <w:r>
        <w:t>([], [], _).</w:t>
      </w:r>
    </w:p>
    <w:p w:rsidR="002123CB" w:rsidRDefault="002123CB" w:rsidP="002123CB">
      <w:pPr>
        <w:pStyle w:val="programcode"/>
      </w:pPr>
    </w:p>
    <w:p w:rsidR="002123CB" w:rsidRDefault="002123CB" w:rsidP="002123CB">
      <w:pPr>
        <w:pStyle w:val="programcode"/>
      </w:pPr>
      <w:proofErr w:type="spellStart"/>
      <w:r>
        <w:t>draw_solution_line</w:t>
      </w:r>
      <w:proofErr w:type="spellEnd"/>
      <w:r>
        <w:t xml:space="preserve">([L1|L2], [L3|L4]) :- </w:t>
      </w:r>
    </w:p>
    <w:p w:rsidR="002123CB" w:rsidRDefault="002123CB" w:rsidP="002123CB">
      <w:pPr>
        <w:pStyle w:val="programcode"/>
      </w:pPr>
      <w:r>
        <w:tab/>
        <w:t>write(':'), (</w:t>
      </w:r>
      <w:proofErr w:type="spellStart"/>
      <w:r>
        <w:t>var</w:t>
      </w:r>
      <w:proofErr w:type="spellEnd"/>
      <w:r>
        <w:t xml:space="preserve">(L1), (L3==1, write('-'), !; </w:t>
      </w:r>
    </w:p>
    <w:p w:rsidR="002123CB" w:rsidRDefault="002123CB" w:rsidP="002123CB">
      <w:pPr>
        <w:pStyle w:val="programcode"/>
      </w:pPr>
      <w:r>
        <w:tab/>
        <w:t xml:space="preserve">write('|')), !; write(L1)), </w:t>
      </w:r>
      <w:proofErr w:type="spellStart"/>
      <w:r>
        <w:t>draw_solution_line</w:t>
      </w:r>
      <w:proofErr w:type="spellEnd"/>
      <w:r>
        <w:t>(L2,L4).</w:t>
      </w:r>
    </w:p>
    <w:p w:rsidR="002123CB" w:rsidRPr="001A5A9F" w:rsidRDefault="002123CB" w:rsidP="002123CB">
      <w:pPr>
        <w:pStyle w:val="programcode"/>
        <w:rPr>
          <w:lang w:val="pt-PT"/>
        </w:rPr>
      </w:pPr>
      <w:proofErr w:type="spellStart"/>
      <w:r w:rsidRPr="001A5A9F">
        <w:rPr>
          <w:lang w:val="pt-PT"/>
        </w:rPr>
        <w:t>draw_solution_line</w:t>
      </w:r>
      <w:proofErr w:type="spellEnd"/>
      <w:r w:rsidRPr="001A5A9F">
        <w:rPr>
          <w:lang w:val="pt-PT"/>
        </w:rPr>
        <w:t>([], []).</w:t>
      </w:r>
    </w:p>
    <w:p w:rsidR="00FE31ED" w:rsidRPr="001A5A9F" w:rsidRDefault="00FE31ED" w:rsidP="00253AB8">
      <w:pPr>
        <w:pStyle w:val="image"/>
        <w:rPr>
          <w:lang w:val="pt-PT"/>
        </w:rPr>
      </w:pPr>
    </w:p>
    <w:p w:rsidR="00FE31ED" w:rsidRPr="00FE31ED" w:rsidRDefault="00FE31ED" w:rsidP="00FE31ED">
      <w:pPr>
        <w:rPr>
          <w:lang w:val="pt-PT"/>
        </w:rPr>
      </w:pPr>
      <w:r w:rsidRPr="00FE31ED">
        <w:rPr>
          <w:lang w:val="pt-PT"/>
        </w:rPr>
        <w:t>Estes predicados de visualização imprimem o seguinte:</w:t>
      </w:r>
    </w:p>
    <w:p w:rsidR="00303AB4" w:rsidRDefault="00FE31ED" w:rsidP="00FE31ED">
      <w:pPr>
        <w:pStyle w:val="image"/>
      </w:pPr>
      <w:r>
        <w:rPr>
          <w:noProof/>
          <w:lang w:eastAsia="en-US"/>
        </w:rPr>
        <w:drawing>
          <wp:inline distT="0" distB="0" distL="0" distR="0">
            <wp:extent cx="2457450" cy="1689497"/>
            <wp:effectExtent l="0" t="0" r="0" b="6350"/>
            <wp:docPr id="3" name="Imagem 3" descr="C:\Users\Margarida\Documents\PLOG\trabalho2\Walls-PLOG\out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garida\Documents\PLOG\trabalho2\Walls-PLOG\outpu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13" cy="16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1ED" w:rsidRPr="00FE31ED" w:rsidRDefault="00FE31ED" w:rsidP="00FE31ED">
      <w:pPr>
        <w:pStyle w:val="figurecaption"/>
        <w:rPr>
          <w:lang w:val="pt-PT"/>
        </w:rPr>
      </w:pPr>
      <w:r w:rsidRPr="00FE31ED">
        <w:rPr>
          <w:b/>
          <w:lang w:val="pt-PT"/>
        </w:rPr>
        <w:t xml:space="preserve">Fig. </w:t>
      </w:r>
      <w:r w:rsidR="00FC6F66" w:rsidRPr="006F6CF4">
        <w:rPr>
          <w:b/>
          <w:lang w:val="pt-PT"/>
        </w:rPr>
        <w:t>3</w:t>
      </w:r>
      <w:r w:rsidRPr="00FE31ED">
        <w:rPr>
          <w:b/>
          <w:lang w:val="pt-PT"/>
        </w:rPr>
        <w:t>.</w:t>
      </w:r>
      <w:r w:rsidRPr="00FE31ED">
        <w:rPr>
          <w:lang w:val="pt-PT"/>
        </w:rPr>
        <w:t xml:space="preserve"> Visualização em modo texto dos tabuleiros inicial (</w:t>
      </w:r>
      <w:r>
        <w:rPr>
          <w:lang w:val="pt-PT"/>
        </w:rPr>
        <w:t>esquerda) e final (direita) do puzzle</w:t>
      </w:r>
    </w:p>
    <w:p w:rsidR="00303AB4" w:rsidRDefault="00510D3F" w:rsidP="00510D3F">
      <w:pPr>
        <w:pStyle w:val="heading1"/>
      </w:pPr>
      <w:proofErr w:type="spellStart"/>
      <w:r>
        <w:t>Resultados</w:t>
      </w:r>
      <w:proofErr w:type="spellEnd"/>
    </w:p>
    <w:p w:rsidR="001A5A9F" w:rsidRPr="001A5A9F" w:rsidRDefault="001A5A9F" w:rsidP="004913D7">
      <w:pPr>
        <w:ind w:firstLine="0"/>
        <w:rPr>
          <w:lang w:val="pt-PT"/>
        </w:rPr>
      </w:pPr>
      <w:r w:rsidRPr="001A5A9F">
        <w:rPr>
          <w:lang w:val="pt-PT"/>
        </w:rPr>
        <w:t>A tabela abaixo diz respeito aos resultados obtidos ao encontrar uma solu</w:t>
      </w:r>
      <w:r>
        <w:rPr>
          <w:lang w:val="pt-PT"/>
        </w:rPr>
        <w:t xml:space="preserve">ção para um tabuleiro previamente definido (não envolve geração de tabuleiro). Podemos observar que quanto maior o tabuleiro, maior poderá ser o número de </w:t>
      </w:r>
      <w:r w:rsidR="00EC5DEF">
        <w:rPr>
          <w:lang w:val="pt-PT"/>
        </w:rPr>
        <w:t>restrições, e consequentemente maior será o tempo de resolução.</w:t>
      </w:r>
    </w:p>
    <w:p w:rsidR="001A5A9F" w:rsidRPr="001A5A9F" w:rsidRDefault="001A5A9F" w:rsidP="004913D7">
      <w:pPr>
        <w:ind w:firstLine="0"/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7"/>
        <w:gridCol w:w="1727"/>
        <w:gridCol w:w="1727"/>
        <w:gridCol w:w="1727"/>
      </w:tblGrid>
      <w:tr w:rsidR="001A5A9F" w:rsidRPr="001A5A9F" w:rsidTr="001A5A9F"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b/>
                <w:sz w:val="18"/>
                <w:szCs w:val="18"/>
                <w:lang w:val="pt-PT"/>
              </w:rPr>
            </w:pPr>
            <w:r w:rsidRPr="001A5A9F">
              <w:rPr>
                <w:b/>
                <w:sz w:val="18"/>
                <w:szCs w:val="18"/>
                <w:lang w:val="pt-PT"/>
              </w:rPr>
              <w:t>Tamanho puzzle</w:t>
            </w:r>
          </w:p>
        </w:tc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b/>
                <w:sz w:val="18"/>
                <w:szCs w:val="18"/>
                <w:lang w:val="pt-PT"/>
              </w:rPr>
            </w:pPr>
            <w:proofErr w:type="spellStart"/>
            <w:r w:rsidRPr="001A5A9F">
              <w:rPr>
                <w:b/>
                <w:sz w:val="18"/>
                <w:szCs w:val="18"/>
                <w:lang w:val="pt-PT"/>
              </w:rPr>
              <w:t>Nr</w:t>
            </w:r>
            <w:proofErr w:type="spellEnd"/>
            <w:r w:rsidRPr="001A5A9F">
              <w:rPr>
                <w:b/>
                <w:sz w:val="18"/>
                <w:szCs w:val="18"/>
                <w:lang w:val="pt-PT"/>
              </w:rPr>
              <w:t>. restrições</w:t>
            </w:r>
          </w:p>
        </w:tc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b/>
                <w:sz w:val="18"/>
                <w:szCs w:val="18"/>
                <w:lang w:val="pt-PT"/>
              </w:rPr>
            </w:pPr>
            <w:r w:rsidRPr="001A5A9F">
              <w:rPr>
                <w:b/>
                <w:sz w:val="18"/>
                <w:szCs w:val="18"/>
                <w:lang w:val="pt-PT"/>
              </w:rPr>
              <w:t>Tempo solução (</w:t>
            </w:r>
            <w:proofErr w:type="spellStart"/>
            <w:r w:rsidRPr="001A5A9F">
              <w:rPr>
                <w:b/>
                <w:sz w:val="18"/>
                <w:szCs w:val="18"/>
                <w:lang w:val="pt-PT"/>
              </w:rPr>
              <w:t>ms</w:t>
            </w:r>
            <w:proofErr w:type="spellEnd"/>
            <w:r w:rsidRPr="001A5A9F">
              <w:rPr>
                <w:b/>
                <w:sz w:val="18"/>
                <w:szCs w:val="18"/>
                <w:lang w:val="pt-PT"/>
              </w:rPr>
              <w:t>)</w:t>
            </w:r>
          </w:p>
        </w:tc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b/>
                <w:sz w:val="18"/>
                <w:szCs w:val="18"/>
                <w:lang w:val="pt-PT"/>
              </w:rPr>
            </w:pPr>
            <w:proofErr w:type="spellStart"/>
            <w:r w:rsidRPr="001A5A9F">
              <w:rPr>
                <w:b/>
                <w:sz w:val="18"/>
                <w:szCs w:val="18"/>
                <w:lang w:val="pt-PT"/>
              </w:rPr>
              <w:t>Backtracks</w:t>
            </w:r>
            <w:proofErr w:type="spellEnd"/>
          </w:p>
        </w:tc>
      </w:tr>
      <w:tr w:rsidR="001A5A9F" w:rsidRPr="001A5A9F" w:rsidTr="001A5A9F"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6x6</w:t>
            </w:r>
          </w:p>
        </w:tc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174</w:t>
            </w:r>
          </w:p>
        </w:tc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1A5A9F" w:rsidRPr="001A5A9F" w:rsidTr="001A5A9F"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10x10</w:t>
            </w:r>
          </w:p>
        </w:tc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480</w:t>
            </w:r>
          </w:p>
        </w:tc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35</w:t>
            </w:r>
          </w:p>
        </w:tc>
      </w:tr>
      <w:tr w:rsidR="001A5A9F" w:rsidRPr="001A5A9F" w:rsidTr="001A5A9F"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15x15</w:t>
            </w:r>
          </w:p>
        </w:tc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1256</w:t>
            </w:r>
          </w:p>
        </w:tc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75</w:t>
            </w:r>
          </w:p>
        </w:tc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313</w:t>
            </w:r>
          </w:p>
        </w:tc>
      </w:tr>
      <w:tr w:rsidR="001A5A9F" w:rsidRPr="001A5A9F" w:rsidTr="001A5A9F"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20x20</w:t>
            </w:r>
          </w:p>
        </w:tc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2320</w:t>
            </w:r>
          </w:p>
        </w:tc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129</w:t>
            </w:r>
          </w:p>
        </w:tc>
        <w:tc>
          <w:tcPr>
            <w:tcW w:w="1727" w:type="dxa"/>
          </w:tcPr>
          <w:p w:rsidR="001A5A9F" w:rsidRPr="001A5A9F" w:rsidRDefault="001A5A9F" w:rsidP="001A5A9F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991</w:t>
            </w:r>
          </w:p>
        </w:tc>
      </w:tr>
    </w:tbl>
    <w:p w:rsidR="00253AB8" w:rsidRDefault="001A5A9F" w:rsidP="0026351B">
      <w:pPr>
        <w:ind w:firstLine="0"/>
        <w:rPr>
          <w:sz w:val="18"/>
          <w:lang w:val="pt-PT"/>
        </w:rPr>
      </w:pPr>
      <w:r w:rsidRPr="001A5A9F">
        <w:rPr>
          <w:b/>
          <w:sz w:val="18"/>
          <w:lang w:val="pt-PT"/>
        </w:rPr>
        <w:t>Tabela 1.</w:t>
      </w:r>
      <w:r>
        <w:rPr>
          <w:lang w:val="pt-PT"/>
        </w:rPr>
        <w:t xml:space="preserve"> </w:t>
      </w:r>
      <w:r w:rsidRPr="001A5A9F">
        <w:rPr>
          <w:sz w:val="18"/>
          <w:lang w:val="pt-PT"/>
        </w:rPr>
        <w:t xml:space="preserve">Tabela com os resultados relativos à solução de um tabuleiro </w:t>
      </w:r>
      <w:proofErr w:type="spellStart"/>
      <w:r w:rsidRPr="001A5A9F">
        <w:rPr>
          <w:sz w:val="18"/>
          <w:lang w:val="pt-PT"/>
        </w:rPr>
        <w:t>pré-feito</w:t>
      </w:r>
      <w:proofErr w:type="spellEnd"/>
      <w:r w:rsidRPr="001A5A9F">
        <w:rPr>
          <w:sz w:val="18"/>
          <w:lang w:val="pt-PT"/>
        </w:rPr>
        <w:t>.</w:t>
      </w:r>
    </w:p>
    <w:p w:rsidR="00FC6F66" w:rsidRDefault="00FC6F66" w:rsidP="0026351B">
      <w:pPr>
        <w:ind w:firstLine="0"/>
        <w:rPr>
          <w:sz w:val="18"/>
          <w:lang w:val="pt-PT"/>
        </w:rPr>
      </w:pPr>
    </w:p>
    <w:p w:rsidR="00117E30" w:rsidRPr="006F6CF4" w:rsidRDefault="00117E30" w:rsidP="006F6CF4">
      <w:pPr>
        <w:ind w:firstLine="0"/>
      </w:pPr>
      <w:r w:rsidRPr="006F6CF4">
        <w:t xml:space="preserve">A </w:t>
      </w:r>
      <w:proofErr w:type="spellStart"/>
      <w:r w:rsidRPr="006F6CF4">
        <w:t>implementação</w:t>
      </w:r>
      <w:proofErr w:type="spellEnd"/>
      <w:r w:rsidRPr="006F6CF4">
        <w:t xml:space="preserve"> de </w:t>
      </w:r>
      <w:proofErr w:type="spellStart"/>
      <w:r w:rsidRPr="006F6CF4">
        <w:t>uma</w:t>
      </w:r>
      <w:proofErr w:type="spellEnd"/>
      <w:r w:rsidRPr="006F6CF4">
        <w:t xml:space="preserve"> </w:t>
      </w:r>
      <w:proofErr w:type="spellStart"/>
      <w:r w:rsidRPr="006F6CF4">
        <w:t>solução</w:t>
      </w:r>
      <w:proofErr w:type="spellEnd"/>
      <w:r w:rsidRPr="006F6CF4">
        <w:t xml:space="preserve"> </w:t>
      </w:r>
      <w:proofErr w:type="spellStart"/>
      <w:r w:rsidRPr="006F6CF4">
        <w:t>incluindo</w:t>
      </w:r>
      <w:proofErr w:type="spellEnd"/>
      <w:r w:rsidRPr="006F6CF4">
        <w:t xml:space="preserve"> a </w:t>
      </w:r>
      <w:proofErr w:type="spellStart"/>
      <w:r w:rsidRPr="006F6CF4">
        <w:t>geração</w:t>
      </w:r>
      <w:proofErr w:type="spellEnd"/>
      <w:r w:rsidRPr="006F6CF4">
        <w:t xml:space="preserve"> de um </w:t>
      </w:r>
      <w:proofErr w:type="spellStart"/>
      <w:r w:rsidRPr="006F6CF4">
        <w:t>tabuleiro</w:t>
      </w:r>
      <w:proofErr w:type="spellEnd"/>
      <w:r w:rsidRPr="006F6CF4">
        <w:t xml:space="preserve"> </w:t>
      </w:r>
      <w:proofErr w:type="spellStart"/>
      <w:r w:rsidRPr="006F6CF4">
        <w:t>aleatório</w:t>
      </w:r>
      <w:proofErr w:type="spellEnd"/>
      <w:r w:rsidRPr="006F6CF4">
        <w:t xml:space="preserve"> </w:t>
      </w:r>
      <w:proofErr w:type="spellStart"/>
      <w:r w:rsidRPr="006F6CF4">
        <w:t>acabou</w:t>
      </w:r>
      <w:proofErr w:type="spellEnd"/>
      <w:r w:rsidRPr="006F6CF4">
        <w:t xml:space="preserve"> </w:t>
      </w:r>
      <w:proofErr w:type="spellStart"/>
      <w:r w:rsidRPr="006F6CF4">
        <w:t>por</w:t>
      </w:r>
      <w:proofErr w:type="spellEnd"/>
      <w:r w:rsidRPr="006F6CF4">
        <w:t xml:space="preserve"> </w:t>
      </w:r>
      <w:proofErr w:type="spellStart"/>
      <w:r w:rsidRPr="006F6CF4">
        <w:t>ser</w:t>
      </w:r>
      <w:proofErr w:type="spellEnd"/>
      <w:r w:rsidRPr="006F6CF4">
        <w:t xml:space="preserve"> </w:t>
      </w:r>
      <w:proofErr w:type="spellStart"/>
      <w:r w:rsidRPr="006F6CF4">
        <w:t>pouco</w:t>
      </w:r>
      <w:proofErr w:type="spellEnd"/>
      <w:r w:rsidRPr="006F6CF4">
        <w:t xml:space="preserve"> </w:t>
      </w:r>
      <w:proofErr w:type="spellStart"/>
      <w:r w:rsidRPr="006F6CF4">
        <w:t>ineficiente</w:t>
      </w:r>
      <w:proofErr w:type="spellEnd"/>
      <w:r w:rsidRPr="006F6CF4">
        <w:t xml:space="preserve"> para </w:t>
      </w:r>
      <w:proofErr w:type="spellStart"/>
      <w:r w:rsidRPr="006F6CF4">
        <w:t>tabuleiros</w:t>
      </w:r>
      <w:proofErr w:type="spellEnd"/>
      <w:r w:rsidRPr="006F6CF4">
        <w:t xml:space="preserve"> </w:t>
      </w:r>
      <w:proofErr w:type="spellStart"/>
      <w:r w:rsidRPr="006F6CF4">
        <w:t>maiores</w:t>
      </w:r>
      <w:proofErr w:type="spellEnd"/>
      <w:r w:rsidRPr="006F6CF4">
        <w:t xml:space="preserve">. Como se </w:t>
      </w:r>
      <w:proofErr w:type="spellStart"/>
      <w:r w:rsidRPr="006F6CF4">
        <w:t>pode</w:t>
      </w:r>
      <w:proofErr w:type="spellEnd"/>
      <w:r w:rsidRPr="006F6CF4">
        <w:t xml:space="preserve"> </w:t>
      </w:r>
      <w:proofErr w:type="spellStart"/>
      <w:r w:rsidRPr="006F6CF4">
        <w:t>verificar</w:t>
      </w:r>
      <w:proofErr w:type="spellEnd"/>
      <w:r w:rsidRPr="006F6CF4">
        <w:t xml:space="preserve"> </w:t>
      </w:r>
      <w:proofErr w:type="spellStart"/>
      <w:r w:rsidRPr="006F6CF4">
        <w:t>após</w:t>
      </w:r>
      <w:proofErr w:type="spellEnd"/>
      <w:r w:rsidRPr="006F6CF4">
        <w:t xml:space="preserve"> a </w:t>
      </w:r>
      <w:proofErr w:type="spellStart"/>
      <w:r w:rsidRPr="006F6CF4">
        <w:t>análise</w:t>
      </w:r>
      <w:proofErr w:type="spellEnd"/>
      <w:r w:rsidRPr="006F6CF4">
        <w:t xml:space="preserve"> da </w:t>
      </w:r>
      <w:proofErr w:type="spellStart"/>
      <w:r w:rsidRPr="006F6CF4">
        <w:t>tabela</w:t>
      </w:r>
      <w:proofErr w:type="spellEnd"/>
      <w:r w:rsidRPr="006F6CF4">
        <w:t xml:space="preserve"> 2., </w:t>
      </w:r>
      <w:proofErr w:type="spellStart"/>
      <w:r w:rsidRPr="006F6CF4">
        <w:t>quanto</w:t>
      </w:r>
      <w:proofErr w:type="spellEnd"/>
      <w:r w:rsidRPr="006F6CF4">
        <w:t xml:space="preserve"> </w:t>
      </w:r>
      <w:proofErr w:type="spellStart"/>
      <w:r w:rsidRPr="006F6CF4">
        <w:t>maior</w:t>
      </w:r>
      <w:proofErr w:type="spellEnd"/>
      <w:r w:rsidRPr="006F6CF4">
        <w:t xml:space="preserve"> o </w:t>
      </w:r>
      <w:proofErr w:type="spellStart"/>
      <w:r w:rsidRPr="006F6CF4">
        <w:t>tabuleiro</w:t>
      </w:r>
      <w:proofErr w:type="spellEnd"/>
      <w:r w:rsidRPr="006F6CF4">
        <w:t xml:space="preserve"> </w:t>
      </w:r>
      <w:proofErr w:type="spellStart"/>
      <w:r w:rsidRPr="006F6CF4">
        <w:t>maior</w:t>
      </w:r>
      <w:proofErr w:type="spellEnd"/>
      <w:r w:rsidRPr="006F6CF4">
        <w:t xml:space="preserve"> o tempo de </w:t>
      </w:r>
      <w:proofErr w:type="spellStart"/>
      <w:r w:rsidRPr="006F6CF4">
        <w:t>geração</w:t>
      </w:r>
      <w:proofErr w:type="spellEnd"/>
      <w:r w:rsidRPr="006F6CF4">
        <w:t>.</w:t>
      </w:r>
    </w:p>
    <w:p w:rsidR="006A63F7" w:rsidRDefault="006A63F7" w:rsidP="0026351B">
      <w:pPr>
        <w:ind w:firstLine="0"/>
        <w:rPr>
          <w:sz w:val="18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7"/>
        <w:gridCol w:w="1727"/>
        <w:gridCol w:w="1727"/>
        <w:gridCol w:w="1727"/>
      </w:tblGrid>
      <w:tr w:rsidR="00FC6F66" w:rsidRPr="001A5A9F" w:rsidTr="008A1ADC">
        <w:tc>
          <w:tcPr>
            <w:tcW w:w="1727" w:type="dxa"/>
          </w:tcPr>
          <w:p w:rsidR="00FC6F66" w:rsidRPr="001A5A9F" w:rsidRDefault="00FC6F66" w:rsidP="008A1ADC">
            <w:pPr>
              <w:ind w:firstLine="0"/>
              <w:jc w:val="center"/>
              <w:rPr>
                <w:b/>
                <w:sz w:val="18"/>
                <w:szCs w:val="18"/>
                <w:lang w:val="pt-PT"/>
              </w:rPr>
            </w:pPr>
            <w:r w:rsidRPr="001A5A9F">
              <w:rPr>
                <w:b/>
                <w:sz w:val="18"/>
                <w:szCs w:val="18"/>
                <w:lang w:val="pt-PT"/>
              </w:rPr>
              <w:t>Tamanho puzzle</w:t>
            </w:r>
          </w:p>
        </w:tc>
        <w:tc>
          <w:tcPr>
            <w:tcW w:w="1727" w:type="dxa"/>
          </w:tcPr>
          <w:p w:rsidR="00FC6F66" w:rsidRPr="001A5A9F" w:rsidRDefault="00FC6F66" w:rsidP="008A1ADC">
            <w:pPr>
              <w:ind w:firstLine="0"/>
              <w:jc w:val="center"/>
              <w:rPr>
                <w:b/>
                <w:sz w:val="18"/>
                <w:szCs w:val="18"/>
                <w:lang w:val="pt-PT"/>
              </w:rPr>
            </w:pPr>
            <w:proofErr w:type="spellStart"/>
            <w:r w:rsidRPr="001A5A9F">
              <w:rPr>
                <w:b/>
                <w:sz w:val="18"/>
                <w:szCs w:val="18"/>
                <w:lang w:val="pt-PT"/>
              </w:rPr>
              <w:t>Nr</w:t>
            </w:r>
            <w:proofErr w:type="spellEnd"/>
            <w:r w:rsidRPr="001A5A9F">
              <w:rPr>
                <w:b/>
                <w:sz w:val="18"/>
                <w:szCs w:val="18"/>
                <w:lang w:val="pt-PT"/>
              </w:rPr>
              <w:t>. restrições</w:t>
            </w:r>
          </w:p>
        </w:tc>
        <w:tc>
          <w:tcPr>
            <w:tcW w:w="1727" w:type="dxa"/>
          </w:tcPr>
          <w:p w:rsidR="00FC6F66" w:rsidRPr="001A5A9F" w:rsidRDefault="00FC6F66" w:rsidP="008A1ADC">
            <w:pPr>
              <w:ind w:firstLine="0"/>
              <w:jc w:val="center"/>
              <w:rPr>
                <w:b/>
                <w:sz w:val="18"/>
                <w:szCs w:val="18"/>
                <w:lang w:val="pt-PT"/>
              </w:rPr>
            </w:pPr>
            <w:r w:rsidRPr="001A5A9F">
              <w:rPr>
                <w:b/>
                <w:sz w:val="18"/>
                <w:szCs w:val="18"/>
                <w:lang w:val="pt-PT"/>
              </w:rPr>
              <w:t>Tempo solução (s)</w:t>
            </w:r>
          </w:p>
        </w:tc>
        <w:tc>
          <w:tcPr>
            <w:tcW w:w="1727" w:type="dxa"/>
          </w:tcPr>
          <w:p w:rsidR="00FC6F66" w:rsidRPr="001A5A9F" w:rsidRDefault="00FC6F66" w:rsidP="008A1ADC">
            <w:pPr>
              <w:ind w:firstLine="0"/>
              <w:jc w:val="center"/>
              <w:rPr>
                <w:b/>
                <w:sz w:val="18"/>
                <w:szCs w:val="18"/>
                <w:lang w:val="pt-PT"/>
              </w:rPr>
            </w:pPr>
            <w:proofErr w:type="spellStart"/>
            <w:r w:rsidRPr="001A5A9F">
              <w:rPr>
                <w:b/>
                <w:sz w:val="18"/>
                <w:szCs w:val="18"/>
                <w:lang w:val="pt-PT"/>
              </w:rPr>
              <w:t>Backtracks</w:t>
            </w:r>
            <w:proofErr w:type="spellEnd"/>
          </w:p>
        </w:tc>
      </w:tr>
      <w:tr w:rsidR="00FC6F66" w:rsidRPr="001A5A9F" w:rsidTr="008A1ADC">
        <w:tc>
          <w:tcPr>
            <w:tcW w:w="1727" w:type="dxa"/>
          </w:tcPr>
          <w:p w:rsidR="00FC6F66" w:rsidRPr="001A5A9F" w:rsidRDefault="00FC6F66" w:rsidP="008A1AD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6x6</w:t>
            </w:r>
          </w:p>
        </w:tc>
        <w:tc>
          <w:tcPr>
            <w:tcW w:w="1727" w:type="dxa"/>
          </w:tcPr>
          <w:p w:rsidR="00FC6F66" w:rsidRPr="001A5A9F" w:rsidRDefault="00FC6F66" w:rsidP="008A1AD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7954</w:t>
            </w:r>
          </w:p>
        </w:tc>
        <w:tc>
          <w:tcPr>
            <w:tcW w:w="1727" w:type="dxa"/>
          </w:tcPr>
          <w:p w:rsidR="00FC6F66" w:rsidRPr="001A5A9F" w:rsidRDefault="00FC6F66" w:rsidP="008A1AD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0.693</w:t>
            </w:r>
          </w:p>
        </w:tc>
        <w:tc>
          <w:tcPr>
            <w:tcW w:w="1727" w:type="dxa"/>
          </w:tcPr>
          <w:p w:rsidR="00FC6F66" w:rsidRPr="001A5A9F" w:rsidRDefault="00FC6F66" w:rsidP="00FC6F66">
            <w:pPr>
              <w:tabs>
                <w:tab w:val="left" w:pos="630"/>
                <w:tab w:val="center" w:pos="755"/>
              </w:tabs>
              <w:ind w:firstLine="0"/>
              <w:jc w:val="left"/>
              <w:rPr>
                <w:lang w:val="pt-PT"/>
              </w:rPr>
            </w:pPr>
            <w:r>
              <w:rPr>
                <w:lang w:val="pt-PT"/>
              </w:rPr>
              <w:tab/>
              <w:t>139</w:t>
            </w:r>
          </w:p>
        </w:tc>
      </w:tr>
      <w:tr w:rsidR="00FC6F66" w:rsidRPr="001A5A9F" w:rsidTr="008A1ADC">
        <w:tc>
          <w:tcPr>
            <w:tcW w:w="1727" w:type="dxa"/>
          </w:tcPr>
          <w:p w:rsidR="00FC6F66" w:rsidRPr="001A5A9F" w:rsidRDefault="00FC6F66" w:rsidP="008A1AD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10x10</w:t>
            </w:r>
          </w:p>
        </w:tc>
        <w:tc>
          <w:tcPr>
            <w:tcW w:w="1727" w:type="dxa"/>
          </w:tcPr>
          <w:p w:rsidR="00FC6F66" w:rsidRPr="001A5A9F" w:rsidRDefault="00FC6F66" w:rsidP="008A1AD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168286</w:t>
            </w:r>
          </w:p>
        </w:tc>
        <w:tc>
          <w:tcPr>
            <w:tcW w:w="1727" w:type="dxa"/>
          </w:tcPr>
          <w:p w:rsidR="00FC6F66" w:rsidRPr="001A5A9F" w:rsidRDefault="00FC6F66" w:rsidP="008A1AD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31.792</w:t>
            </w:r>
          </w:p>
        </w:tc>
        <w:tc>
          <w:tcPr>
            <w:tcW w:w="1727" w:type="dxa"/>
          </w:tcPr>
          <w:p w:rsidR="00FC6F66" w:rsidRPr="001A5A9F" w:rsidRDefault="00FC6F66" w:rsidP="008A1AD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498493</w:t>
            </w:r>
          </w:p>
        </w:tc>
      </w:tr>
      <w:tr w:rsidR="00FC6F66" w:rsidRPr="001A5A9F" w:rsidTr="008A1ADC">
        <w:tc>
          <w:tcPr>
            <w:tcW w:w="1727" w:type="dxa"/>
          </w:tcPr>
          <w:p w:rsidR="00FC6F66" w:rsidRPr="001A5A9F" w:rsidRDefault="00FC6F66" w:rsidP="008A1AD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15x15</w:t>
            </w:r>
          </w:p>
        </w:tc>
        <w:tc>
          <w:tcPr>
            <w:tcW w:w="1727" w:type="dxa"/>
          </w:tcPr>
          <w:p w:rsidR="00FC6F66" w:rsidRPr="001A5A9F" w:rsidRDefault="006A63F7" w:rsidP="008A1AD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1018633</w:t>
            </w:r>
          </w:p>
        </w:tc>
        <w:tc>
          <w:tcPr>
            <w:tcW w:w="1727" w:type="dxa"/>
          </w:tcPr>
          <w:p w:rsidR="00FC6F66" w:rsidRPr="001A5A9F" w:rsidRDefault="00D54A13" w:rsidP="008A1AD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95.527</w:t>
            </w:r>
          </w:p>
        </w:tc>
        <w:tc>
          <w:tcPr>
            <w:tcW w:w="1727" w:type="dxa"/>
          </w:tcPr>
          <w:p w:rsidR="00FC6F66" w:rsidRPr="001A5A9F" w:rsidRDefault="006A63F7" w:rsidP="008A1AD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2257303</w:t>
            </w:r>
          </w:p>
        </w:tc>
      </w:tr>
      <w:tr w:rsidR="00FC6F66" w:rsidRPr="001A5A9F" w:rsidTr="008A1ADC">
        <w:tc>
          <w:tcPr>
            <w:tcW w:w="1727" w:type="dxa"/>
          </w:tcPr>
          <w:p w:rsidR="00FC6F66" w:rsidRPr="001A5A9F" w:rsidRDefault="00FC6F66" w:rsidP="008A1AD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20x20</w:t>
            </w:r>
          </w:p>
        </w:tc>
        <w:tc>
          <w:tcPr>
            <w:tcW w:w="1727" w:type="dxa"/>
          </w:tcPr>
          <w:p w:rsidR="00FC6F66" w:rsidRPr="001A5A9F" w:rsidRDefault="00117E30" w:rsidP="008A1AD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4782138</w:t>
            </w:r>
          </w:p>
        </w:tc>
        <w:tc>
          <w:tcPr>
            <w:tcW w:w="1727" w:type="dxa"/>
          </w:tcPr>
          <w:p w:rsidR="00FC6F66" w:rsidRPr="001A5A9F" w:rsidRDefault="00117E30" w:rsidP="008A1AD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411.342</w:t>
            </w:r>
          </w:p>
        </w:tc>
        <w:tc>
          <w:tcPr>
            <w:tcW w:w="1727" w:type="dxa"/>
          </w:tcPr>
          <w:p w:rsidR="00FC6F66" w:rsidRPr="001A5A9F" w:rsidRDefault="00117E30" w:rsidP="008A1ADC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3200804</w:t>
            </w:r>
          </w:p>
        </w:tc>
      </w:tr>
    </w:tbl>
    <w:p w:rsidR="00FC6F66" w:rsidRPr="001A5A9F" w:rsidRDefault="00117E30" w:rsidP="00FC6F66">
      <w:pPr>
        <w:ind w:firstLine="0"/>
        <w:rPr>
          <w:sz w:val="18"/>
          <w:lang w:val="pt-PT"/>
        </w:rPr>
      </w:pPr>
      <w:r>
        <w:rPr>
          <w:b/>
          <w:sz w:val="18"/>
          <w:lang w:val="pt-PT"/>
        </w:rPr>
        <w:t>Tabela 2</w:t>
      </w:r>
      <w:r w:rsidR="00FC6F66" w:rsidRPr="001A5A9F">
        <w:rPr>
          <w:b/>
          <w:sz w:val="18"/>
          <w:lang w:val="pt-PT"/>
        </w:rPr>
        <w:t>.</w:t>
      </w:r>
      <w:r w:rsidR="00FC6F66">
        <w:rPr>
          <w:lang w:val="pt-PT"/>
        </w:rPr>
        <w:t xml:space="preserve"> </w:t>
      </w:r>
      <w:r w:rsidR="00FC6F66" w:rsidRPr="001A5A9F">
        <w:rPr>
          <w:sz w:val="18"/>
          <w:lang w:val="pt-PT"/>
        </w:rPr>
        <w:t xml:space="preserve">Tabela com os resultados relativos à solução de um tabuleiro </w:t>
      </w:r>
      <w:r>
        <w:rPr>
          <w:sz w:val="18"/>
          <w:lang w:val="pt-PT"/>
        </w:rPr>
        <w:t>gerado automaticamente</w:t>
      </w:r>
      <w:r w:rsidR="00FC6F66" w:rsidRPr="001A5A9F">
        <w:rPr>
          <w:sz w:val="18"/>
          <w:lang w:val="pt-PT"/>
        </w:rPr>
        <w:t>.</w:t>
      </w:r>
    </w:p>
    <w:p w:rsidR="00FC6F66" w:rsidRPr="001A5A9F" w:rsidRDefault="00FC6F66" w:rsidP="0026351B">
      <w:pPr>
        <w:ind w:firstLine="0"/>
        <w:rPr>
          <w:sz w:val="18"/>
          <w:lang w:val="pt-PT"/>
        </w:rPr>
      </w:pPr>
    </w:p>
    <w:p w:rsidR="0026351B" w:rsidRPr="001A5A9F" w:rsidRDefault="0026351B" w:rsidP="004913D7">
      <w:pPr>
        <w:ind w:firstLine="0"/>
        <w:rPr>
          <w:lang w:val="pt-PT"/>
        </w:rPr>
      </w:pPr>
    </w:p>
    <w:p w:rsidR="0026351B" w:rsidRPr="001A5A9F" w:rsidRDefault="0026351B" w:rsidP="004913D7">
      <w:pPr>
        <w:ind w:firstLine="0"/>
        <w:rPr>
          <w:lang w:val="pt-PT"/>
        </w:rPr>
      </w:pPr>
    </w:p>
    <w:p w:rsidR="00253AB8" w:rsidRPr="001A5A9F" w:rsidRDefault="00253AB8" w:rsidP="00253AB8">
      <w:pPr>
        <w:pStyle w:val="heading1"/>
        <w:rPr>
          <w:lang w:val="pt-PT"/>
        </w:rPr>
      </w:pPr>
      <w:r w:rsidRPr="001A5A9F">
        <w:rPr>
          <w:lang w:val="pt-PT"/>
        </w:rPr>
        <w:t>Conclusões</w:t>
      </w:r>
    </w:p>
    <w:p w:rsidR="00253AB8" w:rsidRDefault="00F65108" w:rsidP="00F65108">
      <w:pPr>
        <w:pStyle w:val="p1a"/>
        <w:rPr>
          <w:lang w:val="pt-PT"/>
        </w:rPr>
      </w:pPr>
      <w:r w:rsidRPr="00F65108">
        <w:rPr>
          <w:lang w:val="pt-PT"/>
        </w:rPr>
        <w:t>Com a realização deste trabalho foi poss</w:t>
      </w:r>
      <w:r>
        <w:rPr>
          <w:lang w:val="pt-PT"/>
        </w:rPr>
        <w:t>ível perceber a utilidade prática da programação em lógica com restrições e de que forma esta pode facilitar imenso e resolução de problemas de decisão. Foi igualmente conseguida uma ambientação e destreza claras com este tipo de programação e bibliotecas associadas.</w:t>
      </w:r>
    </w:p>
    <w:p w:rsidR="0026351B" w:rsidRPr="0026351B" w:rsidRDefault="0026351B" w:rsidP="00F65108">
      <w:pPr>
        <w:pStyle w:val="p1a"/>
        <w:rPr>
          <w:lang w:val="pt-PT"/>
        </w:rPr>
      </w:pPr>
      <w:r>
        <w:rPr>
          <w:lang w:val="pt-PT"/>
        </w:rPr>
        <w:t>Embora no início se tenha revelado um pouco complicado alterar o raciocino lógico do trabalho anterior e procurar soluções usando restrições, ao começar a ser explorada esta nova forma de programação e</w:t>
      </w:r>
      <w:r w:rsidR="009D4EA2">
        <w:rPr>
          <w:lang w:val="pt-PT"/>
        </w:rPr>
        <w:t>m</w:t>
      </w:r>
      <w:r>
        <w:rPr>
          <w:lang w:val="pt-PT"/>
        </w:rPr>
        <w:t xml:space="preserve"> </w:t>
      </w:r>
      <w:proofErr w:type="spellStart"/>
      <w:r w:rsidRPr="0026351B">
        <w:rPr>
          <w:i/>
          <w:lang w:val="pt-PT"/>
        </w:rPr>
        <w:t>prolog</w:t>
      </w:r>
      <w:proofErr w:type="spellEnd"/>
      <w:r>
        <w:rPr>
          <w:lang w:val="pt-PT"/>
        </w:rPr>
        <w:t>, verificou-se a enorme diferença entre o resultado da implementação do puzzle com e sem restrições, tendo-se facilmente percebido a importância da PLR.</w:t>
      </w:r>
    </w:p>
    <w:p w:rsidR="00F65108" w:rsidRDefault="00F65108" w:rsidP="00F65108">
      <w:pPr>
        <w:pStyle w:val="p1a"/>
        <w:rPr>
          <w:lang w:val="pt-PT"/>
        </w:rPr>
      </w:pPr>
      <w:r>
        <w:rPr>
          <w:lang w:val="pt-PT"/>
        </w:rPr>
        <w:t>O problema proposto foi resolvido com sucesso e generalizado para todos os casos. O que começou por ser uma re</w:t>
      </w:r>
      <w:r w:rsidR="009D4EA2">
        <w:rPr>
          <w:lang w:val="pt-PT"/>
        </w:rPr>
        <w:t>solução bastante demorada</w:t>
      </w:r>
      <w:r>
        <w:rPr>
          <w:lang w:val="pt-PT"/>
        </w:rPr>
        <w:t xml:space="preserve"> foi otimizado e é agora uma solução eficiente para o puzzle em questão.</w:t>
      </w:r>
    </w:p>
    <w:p w:rsidR="006F6CF4" w:rsidRPr="00F65108" w:rsidRDefault="006F6CF4" w:rsidP="00F65108">
      <w:pPr>
        <w:pStyle w:val="p1a"/>
        <w:rPr>
          <w:lang w:val="pt-PT"/>
        </w:rPr>
      </w:pPr>
    </w:p>
    <w:p w:rsidR="00253AB8" w:rsidRDefault="00253AB8" w:rsidP="00253AB8">
      <w:pPr>
        <w:ind w:firstLine="0"/>
        <w:rPr>
          <w:lang w:val="pt-PT"/>
        </w:rPr>
      </w:pPr>
    </w:p>
    <w:p w:rsidR="0026351B" w:rsidRDefault="0026351B" w:rsidP="0026351B">
      <w:pPr>
        <w:pStyle w:val="heading1"/>
        <w:rPr>
          <w:lang w:val="pt-PT"/>
        </w:rPr>
      </w:pPr>
      <w:r>
        <w:rPr>
          <w:lang w:val="pt-PT"/>
        </w:rPr>
        <w:t>Bibliografia</w:t>
      </w:r>
    </w:p>
    <w:p w:rsidR="0026351B" w:rsidRDefault="0026351B" w:rsidP="0026351B">
      <w:pPr>
        <w:ind w:firstLine="0"/>
        <w:rPr>
          <w:lang w:val="pt-PT"/>
        </w:rPr>
      </w:pPr>
      <w:r>
        <w:rPr>
          <w:lang w:val="pt-PT"/>
        </w:rPr>
        <w:t xml:space="preserve">[1] Regras do puzzle </w:t>
      </w:r>
      <w:proofErr w:type="spellStart"/>
      <w:r w:rsidRPr="0026351B">
        <w:rPr>
          <w:i/>
          <w:lang w:val="pt-PT"/>
        </w:rPr>
        <w:t>Walls</w:t>
      </w:r>
      <w:proofErr w:type="spellEnd"/>
      <w:r>
        <w:rPr>
          <w:lang w:val="pt-PT"/>
        </w:rPr>
        <w:t>,</w:t>
      </w:r>
    </w:p>
    <w:p w:rsidR="0026351B" w:rsidRDefault="0026351B" w:rsidP="0026351B">
      <w:pPr>
        <w:ind w:firstLine="0"/>
        <w:rPr>
          <w:lang w:val="pt-PT"/>
        </w:rPr>
      </w:pPr>
      <w:r>
        <w:rPr>
          <w:lang w:val="pt-PT"/>
        </w:rPr>
        <w:t xml:space="preserve">      </w:t>
      </w:r>
      <w:hyperlink r:id="rId14" w:history="1">
        <w:r w:rsidRPr="00856B82">
          <w:rPr>
            <w:rStyle w:val="Hiperligao"/>
            <w:lang w:val="pt-PT"/>
          </w:rPr>
          <w:t>http://logicmastersindia.com/lmitests/dl.asp?attachmentid=523</w:t>
        </w:r>
      </w:hyperlink>
      <w:r>
        <w:rPr>
          <w:lang w:val="pt-PT"/>
        </w:rPr>
        <w:t xml:space="preserve"> </w:t>
      </w:r>
    </w:p>
    <w:p w:rsidR="0026351B" w:rsidRPr="001A5A9F" w:rsidRDefault="00BB46C5" w:rsidP="0026351B">
      <w:pPr>
        <w:ind w:firstLine="0"/>
        <w:rPr>
          <w:lang w:val="pt-PT"/>
        </w:rPr>
      </w:pPr>
      <w:r w:rsidRPr="001A5A9F">
        <w:rPr>
          <w:lang w:val="pt-PT"/>
        </w:rPr>
        <w:t xml:space="preserve">[2] </w:t>
      </w:r>
      <w:proofErr w:type="spellStart"/>
      <w:r w:rsidRPr="001A5A9F">
        <w:rPr>
          <w:lang w:val="pt-PT"/>
        </w:rPr>
        <w:t>SICStus</w:t>
      </w:r>
      <w:proofErr w:type="spellEnd"/>
      <w:r w:rsidRPr="001A5A9F">
        <w:rPr>
          <w:lang w:val="pt-PT"/>
        </w:rPr>
        <w:t xml:space="preserve"> </w:t>
      </w:r>
      <w:proofErr w:type="spellStart"/>
      <w:r w:rsidRPr="001A5A9F">
        <w:rPr>
          <w:lang w:val="pt-PT"/>
        </w:rPr>
        <w:t>Prolog</w:t>
      </w:r>
      <w:proofErr w:type="spellEnd"/>
      <w:r w:rsidRPr="001A5A9F">
        <w:rPr>
          <w:lang w:val="pt-PT"/>
        </w:rPr>
        <w:t xml:space="preserve">, </w:t>
      </w:r>
      <w:hyperlink r:id="rId15" w:history="1">
        <w:r w:rsidRPr="001A5A9F">
          <w:rPr>
            <w:rStyle w:val="Hiperligao"/>
            <w:lang w:val="pt-PT"/>
          </w:rPr>
          <w:t>https://sicstus.sics.se/</w:t>
        </w:r>
      </w:hyperlink>
    </w:p>
    <w:p w:rsidR="00BB46C5" w:rsidRPr="001A5A9F" w:rsidRDefault="00BB46C5" w:rsidP="0026351B">
      <w:pPr>
        <w:ind w:firstLine="0"/>
        <w:rPr>
          <w:lang w:val="pt-PT"/>
        </w:rPr>
      </w:pPr>
      <w:r w:rsidRPr="001A5A9F">
        <w:rPr>
          <w:lang w:val="pt-PT"/>
        </w:rPr>
        <w:t>[3] SWI-</w:t>
      </w:r>
      <w:proofErr w:type="spellStart"/>
      <w:r w:rsidRPr="001A5A9F">
        <w:rPr>
          <w:lang w:val="pt-PT"/>
        </w:rPr>
        <w:t>Prolog</w:t>
      </w:r>
      <w:proofErr w:type="spellEnd"/>
      <w:r w:rsidRPr="001A5A9F">
        <w:rPr>
          <w:lang w:val="pt-PT"/>
        </w:rPr>
        <w:t xml:space="preserve">, </w:t>
      </w:r>
      <w:hyperlink r:id="rId16" w:history="1">
        <w:r w:rsidRPr="001A5A9F">
          <w:rPr>
            <w:rStyle w:val="Hiperligao"/>
            <w:lang w:val="pt-PT"/>
          </w:rPr>
          <w:t>http://www.swi-prolog.org/</w:t>
        </w:r>
      </w:hyperlink>
    </w:p>
    <w:p w:rsidR="00BB46C5" w:rsidRPr="001A5A9F" w:rsidRDefault="00BB46C5" w:rsidP="0026351B">
      <w:pPr>
        <w:ind w:firstLine="0"/>
        <w:rPr>
          <w:lang w:val="pt-PT"/>
        </w:rPr>
      </w:pPr>
      <w:r w:rsidRPr="001A5A9F">
        <w:rPr>
          <w:lang w:val="pt-PT"/>
        </w:rPr>
        <w:t xml:space="preserve">[4] Elaboração do artigo, </w:t>
      </w:r>
    </w:p>
    <w:p w:rsidR="00BB46C5" w:rsidRDefault="00BB46C5" w:rsidP="0026351B">
      <w:pPr>
        <w:ind w:firstLine="0"/>
      </w:pPr>
      <w:r w:rsidRPr="001A5A9F">
        <w:rPr>
          <w:lang w:val="pt-PT"/>
        </w:rPr>
        <w:t xml:space="preserve">      </w:t>
      </w:r>
      <w:hyperlink r:id="rId17" w:history="1">
        <w:r w:rsidR="00174CBB" w:rsidRPr="00856B82">
          <w:rPr>
            <w:rStyle w:val="Hiperligao"/>
          </w:rPr>
          <w:t>ftp://ftp.springer.de/pub/tex/latex/llncs/latex2e/instruct/authors/authors.pdf</w:t>
        </w:r>
      </w:hyperlink>
    </w:p>
    <w:p w:rsidR="00174CBB" w:rsidRDefault="00174CBB" w:rsidP="0026351B">
      <w:pPr>
        <w:ind w:firstLine="0"/>
      </w:pPr>
    </w:p>
    <w:p w:rsidR="00174CBB" w:rsidRDefault="00174CBB" w:rsidP="0026351B">
      <w:pPr>
        <w:ind w:firstLine="0"/>
      </w:pPr>
    </w:p>
    <w:p w:rsidR="00117E30" w:rsidRDefault="00174CBB" w:rsidP="00117E30">
      <w:pPr>
        <w:pStyle w:val="heading1"/>
        <w:numPr>
          <w:ilvl w:val="0"/>
          <w:numId w:val="0"/>
        </w:numPr>
        <w:ind w:left="567" w:hanging="567"/>
        <w:rPr>
          <w:lang w:val="pt-PT"/>
        </w:rPr>
      </w:pPr>
      <w:r w:rsidRPr="00174CBB">
        <w:rPr>
          <w:lang w:val="pt-PT"/>
        </w:rPr>
        <w:lastRenderedPageBreak/>
        <w:t>Anexos</w:t>
      </w:r>
    </w:p>
    <w:p w:rsidR="00117E30" w:rsidRDefault="00117E30" w:rsidP="00174CBB">
      <w:pPr>
        <w:pStyle w:val="p1a"/>
        <w:rPr>
          <w:lang w:val="pt-PT"/>
        </w:rPr>
      </w:pPr>
      <w:r>
        <w:rPr>
          <w:lang w:val="pt-PT"/>
        </w:rPr>
        <w:t xml:space="preserve">Ficheiro </w:t>
      </w:r>
      <w:r w:rsidRPr="009D4EA2">
        <w:rPr>
          <w:i/>
          <w:lang w:val="pt-PT"/>
        </w:rPr>
        <w:t>main.pl</w:t>
      </w:r>
      <w:r>
        <w:rPr>
          <w:lang w:val="pt-PT"/>
        </w:rPr>
        <w:t>:</w:t>
      </w:r>
      <w:bookmarkStart w:id="0" w:name="_GoBack"/>
      <w:bookmarkEnd w:id="0"/>
    </w:p>
    <w:p w:rsidR="00117E30" w:rsidRDefault="00117E30" w:rsidP="00174CBB">
      <w:pPr>
        <w:pStyle w:val="p1a"/>
        <w:rPr>
          <w:lang w:val="pt-PT"/>
        </w:rPr>
      </w:pPr>
    </w:p>
    <w:p w:rsidR="00117E30" w:rsidRPr="006F6CF4" w:rsidRDefault="00117E30" w:rsidP="009D4EA2">
      <w:pPr>
        <w:pStyle w:val="programcode"/>
        <w:rPr>
          <w:lang w:val="pt-PT"/>
        </w:rPr>
      </w:pPr>
      <w:r w:rsidRPr="006F6CF4">
        <w:rPr>
          <w:lang w:val="pt-PT"/>
        </w:rPr>
        <w:t xml:space="preserve">:- </w:t>
      </w:r>
      <w:proofErr w:type="spellStart"/>
      <w:r w:rsidRPr="006F6CF4">
        <w:rPr>
          <w:lang w:val="pt-PT"/>
        </w:rPr>
        <w:t>include</w:t>
      </w:r>
      <w:proofErr w:type="spellEnd"/>
      <w:r w:rsidRPr="006F6CF4">
        <w:rPr>
          <w:lang w:val="pt-PT"/>
        </w:rPr>
        <w:t>('generator.pl').</w:t>
      </w:r>
    </w:p>
    <w:p w:rsidR="00117E30" w:rsidRPr="006F6CF4" w:rsidRDefault="00117E30" w:rsidP="009D4EA2">
      <w:pPr>
        <w:pStyle w:val="programcode"/>
        <w:rPr>
          <w:lang w:val="pt-PT"/>
        </w:rPr>
      </w:pPr>
      <w:r w:rsidRPr="006F6CF4">
        <w:rPr>
          <w:lang w:val="pt-PT"/>
        </w:rPr>
        <w:t xml:space="preserve">:- </w:t>
      </w:r>
      <w:proofErr w:type="spellStart"/>
      <w:r w:rsidRPr="006F6CF4">
        <w:rPr>
          <w:lang w:val="pt-PT"/>
        </w:rPr>
        <w:t>include</w:t>
      </w:r>
      <w:proofErr w:type="spellEnd"/>
      <w:r w:rsidRPr="006F6CF4">
        <w:rPr>
          <w:lang w:val="pt-PT"/>
        </w:rPr>
        <w:t>('aula.pl').</w:t>
      </w:r>
    </w:p>
    <w:p w:rsidR="00117E30" w:rsidRPr="006F6CF4" w:rsidRDefault="00117E30" w:rsidP="009D4EA2">
      <w:pPr>
        <w:pStyle w:val="programcode"/>
        <w:rPr>
          <w:lang w:val="pt-PT"/>
        </w:rPr>
      </w:pPr>
    </w:p>
    <w:p w:rsidR="00117E30" w:rsidRPr="006F6CF4" w:rsidRDefault="00117E30" w:rsidP="009D4EA2">
      <w:pPr>
        <w:pStyle w:val="programcode"/>
        <w:rPr>
          <w:lang w:val="pt-PT"/>
        </w:rPr>
      </w:pPr>
      <w:r w:rsidRPr="006F6CF4">
        <w:rPr>
          <w:lang w:val="pt-PT"/>
        </w:rPr>
        <w:t>%modo de puzzle</w:t>
      </w:r>
    </w:p>
    <w:p w:rsidR="00117E30" w:rsidRDefault="00117E30" w:rsidP="009D4EA2">
      <w:pPr>
        <w:pStyle w:val="programcode"/>
      </w:pPr>
      <w:proofErr w:type="spellStart"/>
      <w:r>
        <w:t>choosePuzzleStyle</w:t>
      </w:r>
      <w:proofErr w:type="spellEnd"/>
      <w:r>
        <w:t>(X):-write('1-Choose board'),</w:t>
      </w:r>
      <w:proofErr w:type="spellStart"/>
      <w:r>
        <w:t>nl,write</w:t>
      </w:r>
      <w:proofErr w:type="spellEnd"/>
      <w:r>
        <w:t>('2-RandomBoard'),</w:t>
      </w:r>
      <w:proofErr w:type="spellStart"/>
      <w:r>
        <w:t>nl,prcss_ans</w:t>
      </w:r>
      <w:proofErr w:type="spellEnd"/>
      <w:r>
        <w:t>(1,2,X).</w:t>
      </w:r>
    </w:p>
    <w:p w:rsid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%predicado de começo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start</w:t>
      </w:r>
      <w:proofErr w:type="spellEnd"/>
      <w:r w:rsidRPr="00117E30">
        <w:rPr>
          <w:lang w:val="pt-PT"/>
        </w:rPr>
        <w:t>:-</w:t>
      </w:r>
      <w:proofErr w:type="spellStart"/>
      <w:r w:rsidRPr="00117E30">
        <w:rPr>
          <w:lang w:val="pt-PT"/>
        </w:rPr>
        <w:t>choosePuzzleStyle</w:t>
      </w:r>
      <w:proofErr w:type="spellEnd"/>
      <w:r w:rsidRPr="00117E30">
        <w:rPr>
          <w:lang w:val="pt-PT"/>
        </w:rPr>
        <w:t>(X),</w:t>
      </w:r>
      <w:proofErr w:type="spellStart"/>
      <w:r w:rsidRPr="00117E30">
        <w:rPr>
          <w:lang w:val="pt-PT"/>
        </w:rPr>
        <w:t>playThepuzzle</w:t>
      </w:r>
      <w:proofErr w:type="spellEnd"/>
      <w:r w:rsidRPr="00117E30">
        <w:rPr>
          <w:lang w:val="pt-PT"/>
        </w:rPr>
        <w:t>(X).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%pergunta qual o tabuleiro que quer ver resolvido e pede para se resolver</w:t>
      </w:r>
    </w:p>
    <w:p w:rsidR="00117E30" w:rsidRDefault="00117E30" w:rsidP="009D4EA2">
      <w:pPr>
        <w:pStyle w:val="programcode"/>
      </w:pPr>
      <w:proofErr w:type="spellStart"/>
      <w:r>
        <w:t>playThepuzzle</w:t>
      </w:r>
      <w:proofErr w:type="spellEnd"/>
      <w:r>
        <w:t>(1):-</w:t>
      </w:r>
      <w:proofErr w:type="spellStart"/>
      <w:r>
        <w:t>askId</w:t>
      </w:r>
      <w:proofErr w:type="spellEnd"/>
      <w:r>
        <w:t>(ID),board1(ID,L),</w:t>
      </w:r>
      <w:proofErr w:type="spellStart"/>
      <w:r>
        <w:t>init</w:t>
      </w:r>
      <w:proofErr w:type="spellEnd"/>
      <w:r>
        <w:t>(ID,L).</w:t>
      </w:r>
    </w:p>
    <w:p w:rsid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%pede id do tabuleiro que quer ver resolvido ao utilizador</w:t>
      </w:r>
    </w:p>
    <w:p w:rsidR="00117E30" w:rsidRDefault="00117E30" w:rsidP="009D4EA2">
      <w:pPr>
        <w:pStyle w:val="programcode"/>
      </w:pPr>
      <w:proofErr w:type="spellStart"/>
      <w:r>
        <w:t>askId</w:t>
      </w:r>
      <w:proofErr w:type="spellEnd"/>
      <w:r>
        <w:t>(ID):-write('Choose Id'),</w:t>
      </w:r>
      <w:proofErr w:type="spellStart"/>
      <w:r>
        <w:t>nl,prcss_ans</w:t>
      </w:r>
      <w:proofErr w:type="spellEnd"/>
      <w:r>
        <w:t>(2,50,ID).</w:t>
      </w:r>
    </w:p>
    <w:p w:rsid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%gera um tabuleiro com um tamanho arbitrário e pede para resolver</w:t>
      </w:r>
    </w:p>
    <w:p w:rsidR="00117E30" w:rsidRDefault="00117E30" w:rsidP="009D4EA2">
      <w:pPr>
        <w:pStyle w:val="programcode"/>
      </w:pPr>
      <w:proofErr w:type="spellStart"/>
      <w:r>
        <w:t>playThepuzzle</w:t>
      </w:r>
      <w:proofErr w:type="spellEnd"/>
      <w:r>
        <w:t>(2):-</w:t>
      </w:r>
      <w:proofErr w:type="spellStart"/>
      <w:r>
        <w:t>askSize</w:t>
      </w:r>
      <w:proofErr w:type="spellEnd"/>
      <w:r>
        <w:t>(Size),generate(</w:t>
      </w:r>
      <w:proofErr w:type="spellStart"/>
      <w:r>
        <w:t>Size,L</w:t>
      </w:r>
      <w:proofErr w:type="spellEnd"/>
      <w:r>
        <w:t>),</w:t>
      </w:r>
      <w:proofErr w:type="spellStart"/>
      <w:r>
        <w:t>init</w:t>
      </w:r>
      <w:proofErr w:type="spellEnd"/>
      <w:r>
        <w:t>(</w:t>
      </w:r>
      <w:proofErr w:type="spellStart"/>
      <w:r>
        <w:t>Size,L</w:t>
      </w:r>
      <w:proofErr w:type="spellEnd"/>
      <w:r>
        <w:t>).</w:t>
      </w:r>
    </w:p>
    <w:p w:rsid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%pergunta o tamanho ao utilizador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askSize</w:t>
      </w:r>
      <w:proofErr w:type="spellEnd"/>
      <w:r w:rsidRPr="00117E30">
        <w:rPr>
          <w:lang w:val="pt-PT"/>
        </w:rPr>
        <w:t>(</w:t>
      </w:r>
      <w:proofErr w:type="spellStart"/>
      <w:r w:rsidRPr="00117E30">
        <w:rPr>
          <w:lang w:val="pt-PT"/>
        </w:rPr>
        <w:t>Size</w:t>
      </w:r>
      <w:proofErr w:type="spellEnd"/>
      <w:r w:rsidRPr="00117E30">
        <w:rPr>
          <w:lang w:val="pt-PT"/>
        </w:rPr>
        <w:t>):-</w:t>
      </w:r>
      <w:proofErr w:type="spellStart"/>
      <w:r w:rsidRPr="00117E30">
        <w:rPr>
          <w:lang w:val="pt-PT"/>
        </w:rPr>
        <w:t>write</w:t>
      </w:r>
      <w:proofErr w:type="spellEnd"/>
      <w:r w:rsidRPr="00117E30">
        <w:rPr>
          <w:lang w:val="pt-PT"/>
        </w:rPr>
        <w:t>('</w:t>
      </w:r>
      <w:proofErr w:type="spellStart"/>
      <w:r w:rsidRPr="00117E30">
        <w:rPr>
          <w:lang w:val="pt-PT"/>
        </w:rPr>
        <w:t>Choose</w:t>
      </w:r>
      <w:proofErr w:type="spellEnd"/>
      <w:r w:rsidRPr="00117E30">
        <w:rPr>
          <w:lang w:val="pt-PT"/>
        </w:rPr>
        <w:t xml:space="preserve"> </w:t>
      </w:r>
      <w:proofErr w:type="spellStart"/>
      <w:r w:rsidRPr="00117E30">
        <w:rPr>
          <w:lang w:val="pt-PT"/>
        </w:rPr>
        <w:t>Size</w:t>
      </w:r>
      <w:proofErr w:type="spellEnd"/>
      <w:r w:rsidRPr="00117E30">
        <w:rPr>
          <w:lang w:val="pt-PT"/>
        </w:rPr>
        <w:t xml:space="preserve"> </w:t>
      </w:r>
      <w:proofErr w:type="spellStart"/>
      <w:r w:rsidRPr="00117E30">
        <w:rPr>
          <w:lang w:val="pt-PT"/>
        </w:rPr>
        <w:t>of</w:t>
      </w:r>
      <w:proofErr w:type="spellEnd"/>
      <w:r w:rsidRPr="00117E30">
        <w:rPr>
          <w:lang w:val="pt-PT"/>
        </w:rPr>
        <w:t xml:space="preserve"> </w:t>
      </w:r>
      <w:proofErr w:type="spellStart"/>
      <w:r w:rsidRPr="00117E30">
        <w:rPr>
          <w:lang w:val="pt-PT"/>
        </w:rPr>
        <w:t>Board</w:t>
      </w:r>
      <w:proofErr w:type="spellEnd"/>
      <w:r w:rsidRPr="00117E30">
        <w:rPr>
          <w:lang w:val="pt-PT"/>
        </w:rPr>
        <w:t>'),</w:t>
      </w:r>
      <w:proofErr w:type="spellStart"/>
      <w:r w:rsidRPr="00117E30">
        <w:rPr>
          <w:lang w:val="pt-PT"/>
        </w:rPr>
        <w:t>nl,prcss_ans</w:t>
      </w:r>
      <w:proofErr w:type="spellEnd"/>
      <w:r w:rsidRPr="00117E30">
        <w:rPr>
          <w:lang w:val="pt-PT"/>
        </w:rPr>
        <w:t>(2,50,Size).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%processa resposta do utilizador</w:t>
      </w:r>
    </w:p>
    <w:p w:rsidR="00117E30" w:rsidRDefault="00117E30" w:rsidP="009D4EA2">
      <w:pPr>
        <w:pStyle w:val="programcode"/>
      </w:pPr>
      <w:r>
        <w:t>prcss_ans(Min,Max,Ans):-read_line(X),lineToNumber(X,Ans),Ans&gt;=Min,Ans=&lt;Max.</w:t>
      </w:r>
    </w:p>
    <w:p w:rsid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%auxiliar para processar resposta do utilizador</w:t>
      </w:r>
    </w:p>
    <w:p w:rsidR="00117E30" w:rsidRDefault="00117E30" w:rsidP="009D4EA2">
      <w:pPr>
        <w:pStyle w:val="programcode"/>
      </w:pPr>
      <w:proofErr w:type="spellStart"/>
      <w:r>
        <w:t>lineToNumber</w:t>
      </w:r>
      <w:proofErr w:type="spellEnd"/>
      <w:r>
        <w:t>([X1|X2],Ans):-</w:t>
      </w:r>
      <w:proofErr w:type="spellStart"/>
      <w:r>
        <w:t>lineToNumber</w:t>
      </w:r>
      <w:proofErr w:type="spellEnd"/>
      <w:r>
        <w:t>(X2,Ans1),(Ans1 \= -1,Ans is (X1-48)*10+Ans1;Ans is X1-48).</w:t>
      </w:r>
    </w:p>
    <w:p w:rsidR="00117E30" w:rsidRDefault="00117E30" w:rsidP="009D4EA2">
      <w:pPr>
        <w:pStyle w:val="programcode"/>
      </w:pPr>
      <w:proofErr w:type="spellStart"/>
      <w:r>
        <w:t>lineToNumber</w:t>
      </w:r>
      <w:proofErr w:type="spellEnd"/>
      <w:r>
        <w:t>([],-1).</w:t>
      </w:r>
    </w:p>
    <w:p w:rsidR="00117E30" w:rsidRDefault="00117E30" w:rsidP="009D4EA2">
      <w:pPr>
        <w:pStyle w:val="programcode"/>
      </w:pPr>
    </w:p>
    <w:p w:rsidR="009D4EA2" w:rsidRDefault="009D4EA2" w:rsidP="009D4EA2">
      <w:pPr>
        <w:pStyle w:val="programcode"/>
      </w:pPr>
    </w:p>
    <w:p w:rsidR="009D4EA2" w:rsidRDefault="009D4EA2" w:rsidP="009D4EA2">
      <w:pPr>
        <w:pStyle w:val="programcode"/>
      </w:pPr>
    </w:p>
    <w:p w:rsidR="009D4EA2" w:rsidRDefault="009D4EA2" w:rsidP="009D4EA2">
      <w:pPr>
        <w:pStyle w:val="programcode"/>
      </w:pPr>
    </w:p>
    <w:p w:rsidR="009D4EA2" w:rsidRPr="006F6CF4" w:rsidRDefault="009D4EA2" w:rsidP="009D4EA2">
      <w:pPr>
        <w:pStyle w:val="programcode"/>
      </w:pPr>
    </w:p>
    <w:p w:rsidR="00117E30" w:rsidRPr="006F6CF4" w:rsidRDefault="00117E30" w:rsidP="009D4EA2">
      <w:pPr>
        <w:pStyle w:val="p1a"/>
      </w:pPr>
      <w:proofErr w:type="spellStart"/>
      <w:r w:rsidRPr="006F6CF4">
        <w:lastRenderedPageBreak/>
        <w:t>Ficheiro</w:t>
      </w:r>
      <w:proofErr w:type="spellEnd"/>
      <w:r w:rsidRPr="006F6CF4">
        <w:t xml:space="preserve"> </w:t>
      </w:r>
      <w:r w:rsidRPr="009D4EA2">
        <w:rPr>
          <w:i/>
        </w:rPr>
        <w:t>generator.pl</w:t>
      </w:r>
      <w:r w:rsidRPr="006F6CF4">
        <w:t>:</w:t>
      </w:r>
    </w:p>
    <w:p w:rsidR="00117E30" w:rsidRPr="006F6CF4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</w:pPr>
      <w:r w:rsidRPr="00117E30">
        <w:t xml:space="preserve">:- </w:t>
      </w:r>
      <w:proofErr w:type="spellStart"/>
      <w:r w:rsidRPr="00117E30">
        <w:t>use_module</w:t>
      </w:r>
      <w:proofErr w:type="spellEnd"/>
      <w:r w:rsidRPr="00117E30">
        <w:t>(library(random)).</w:t>
      </w:r>
    </w:p>
    <w:p w:rsidR="00117E30" w:rsidRPr="006F6CF4" w:rsidRDefault="00117E30" w:rsidP="009D4EA2">
      <w:pPr>
        <w:pStyle w:val="programcode"/>
        <w:rPr>
          <w:lang w:val="pt-PT"/>
        </w:rPr>
      </w:pPr>
      <w:r w:rsidRPr="006F6CF4">
        <w:rPr>
          <w:lang w:val="pt-PT"/>
        </w:rPr>
        <w:t xml:space="preserve">:- </w:t>
      </w:r>
      <w:proofErr w:type="spellStart"/>
      <w:r w:rsidRPr="006F6CF4">
        <w:rPr>
          <w:lang w:val="pt-PT"/>
        </w:rPr>
        <w:t>use_module</w:t>
      </w:r>
      <w:proofErr w:type="spellEnd"/>
      <w:r w:rsidRPr="006F6CF4">
        <w:rPr>
          <w:lang w:val="pt-PT"/>
        </w:rPr>
        <w:t>(</w:t>
      </w:r>
      <w:proofErr w:type="spellStart"/>
      <w:r w:rsidRPr="006F6CF4">
        <w:rPr>
          <w:lang w:val="pt-PT"/>
        </w:rPr>
        <w:t>library</w:t>
      </w:r>
      <w:proofErr w:type="spellEnd"/>
      <w:r w:rsidRPr="006F6CF4">
        <w:rPr>
          <w:lang w:val="pt-PT"/>
        </w:rPr>
        <w:t>(</w:t>
      </w:r>
      <w:proofErr w:type="spellStart"/>
      <w:r w:rsidRPr="006F6CF4">
        <w:rPr>
          <w:lang w:val="pt-PT"/>
        </w:rPr>
        <w:t>timeout</w:t>
      </w:r>
      <w:proofErr w:type="spellEnd"/>
      <w:r w:rsidRPr="006F6CF4">
        <w:rPr>
          <w:lang w:val="pt-PT"/>
        </w:rPr>
        <w:t>)).</w:t>
      </w:r>
    </w:p>
    <w:p w:rsidR="00117E30" w:rsidRPr="006F6CF4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%cria uma matriz (</w:t>
      </w:r>
      <w:proofErr w:type="spellStart"/>
      <w:r w:rsidRPr="00117E30">
        <w:rPr>
          <w:lang w:val="pt-PT"/>
        </w:rPr>
        <w:t>SizexSize</w:t>
      </w:r>
      <w:proofErr w:type="spellEnd"/>
      <w:r w:rsidRPr="00117E30">
        <w:rPr>
          <w:lang w:val="pt-PT"/>
        </w:rPr>
        <w:t xml:space="preserve">) vazia e devolve na </w:t>
      </w:r>
      <w:proofErr w:type="spellStart"/>
      <w:r w:rsidRPr="00117E30">
        <w:rPr>
          <w:lang w:val="pt-PT"/>
        </w:rPr>
        <w:t>Variavel</w:t>
      </w:r>
      <w:proofErr w:type="spellEnd"/>
      <w:r w:rsidRPr="00117E30">
        <w:rPr>
          <w:lang w:val="pt-PT"/>
        </w:rPr>
        <w:t xml:space="preserve"> </w:t>
      </w:r>
      <w:proofErr w:type="spellStart"/>
      <w:r w:rsidRPr="00117E30">
        <w:rPr>
          <w:lang w:val="pt-PT"/>
        </w:rPr>
        <w:t>List</w:t>
      </w:r>
      <w:proofErr w:type="spellEnd"/>
    </w:p>
    <w:p w:rsidR="00117E30" w:rsidRPr="00117E30" w:rsidRDefault="00117E30" w:rsidP="009D4EA2">
      <w:pPr>
        <w:pStyle w:val="programcode"/>
      </w:pPr>
      <w:r w:rsidRPr="00117E30">
        <w:t>createEmptyMatrix(Size,List):-createEmptyMatrixAux(Size,List,Size).</w:t>
      </w:r>
    </w:p>
    <w:p w:rsidR="00117E30" w:rsidRP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 xml:space="preserve">%predicado auxiliar para criar uma </w:t>
      </w:r>
      <w:proofErr w:type="spellStart"/>
      <w:r w:rsidRPr="00117E30">
        <w:rPr>
          <w:lang w:val="pt-PT"/>
        </w:rPr>
        <w:t>matrix</w:t>
      </w:r>
      <w:proofErr w:type="spellEnd"/>
      <w:r w:rsidRPr="00117E30">
        <w:rPr>
          <w:lang w:val="pt-PT"/>
        </w:rPr>
        <w:t xml:space="preserve"> vazia</w:t>
      </w:r>
    </w:p>
    <w:p w:rsidR="00117E30" w:rsidRPr="00117E30" w:rsidRDefault="00117E30" w:rsidP="009D4EA2">
      <w:pPr>
        <w:pStyle w:val="programcode"/>
      </w:pPr>
      <w:r w:rsidRPr="00117E30">
        <w:t>createEmptyMatrixAux(Size,[NewList|List2],Counter):-Counter&gt;0,Counter1 is Counter-1,length(NewList,Size),createEmptyMatrixAux(Size,List2,Counter1).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createEmptyMatrixAux</w:t>
      </w:r>
      <w:proofErr w:type="spellEnd"/>
      <w:r w:rsidRPr="00117E30">
        <w:rPr>
          <w:lang w:val="pt-PT"/>
        </w:rPr>
        <w:t>(_,[],0).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:-</w:t>
      </w:r>
      <w:proofErr w:type="spellStart"/>
      <w:r w:rsidRPr="00117E30">
        <w:rPr>
          <w:lang w:val="pt-PT"/>
        </w:rPr>
        <w:t>dynamic</w:t>
      </w:r>
      <w:proofErr w:type="spellEnd"/>
      <w:r w:rsidRPr="00117E30">
        <w:rPr>
          <w:lang w:val="pt-PT"/>
        </w:rPr>
        <w:t xml:space="preserve"> </w:t>
      </w:r>
      <w:proofErr w:type="spellStart"/>
      <w:r w:rsidRPr="00117E30">
        <w:rPr>
          <w:lang w:val="pt-PT"/>
        </w:rPr>
        <w:t>matrixPos</w:t>
      </w:r>
      <w:proofErr w:type="spellEnd"/>
      <w:r w:rsidRPr="00117E30">
        <w:rPr>
          <w:lang w:val="pt-PT"/>
        </w:rPr>
        <w:t>/1.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matrixPos</w:t>
      </w:r>
      <w:proofErr w:type="spellEnd"/>
      <w:r w:rsidRPr="00117E30">
        <w:rPr>
          <w:lang w:val="pt-PT"/>
        </w:rPr>
        <w:t>([]).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 xml:space="preserve">%põe todas as posições do tabuleiro num facto dinâmico </w:t>
      </w:r>
      <w:proofErr w:type="spellStart"/>
      <w:r w:rsidRPr="00117E30">
        <w:rPr>
          <w:lang w:val="pt-PT"/>
        </w:rPr>
        <w:t>matrixPos</w:t>
      </w:r>
      <w:proofErr w:type="spellEnd"/>
    </w:p>
    <w:p w:rsidR="00117E30" w:rsidRPr="00117E30" w:rsidRDefault="00117E30" w:rsidP="009D4EA2">
      <w:pPr>
        <w:pStyle w:val="programcode"/>
      </w:pPr>
      <w:r w:rsidRPr="00117E30">
        <w:t>createMatrixPositions([L1|L2],X):-createMatrixPositionsLine(L1,X,1),X1 is X+1,createMatrixPositions(L2,X1).</w:t>
      </w:r>
    </w:p>
    <w:p w:rsidR="00117E30" w:rsidRPr="00117E30" w:rsidRDefault="00117E30" w:rsidP="009D4EA2">
      <w:pPr>
        <w:pStyle w:val="programcode"/>
      </w:pPr>
      <w:proofErr w:type="spellStart"/>
      <w:r w:rsidRPr="00117E30">
        <w:t>createMatrixPositions</w:t>
      </w:r>
      <w:proofErr w:type="spellEnd"/>
      <w:r w:rsidRPr="00117E30">
        <w:t>([],_).</w:t>
      </w:r>
    </w:p>
    <w:p w:rsidR="00117E30" w:rsidRP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</w:pPr>
      <w:r w:rsidRPr="00117E30">
        <w:t>%</w:t>
      </w:r>
      <w:proofErr w:type="spellStart"/>
      <w:r w:rsidRPr="00117E30">
        <w:t>auxiliar</w:t>
      </w:r>
      <w:proofErr w:type="spellEnd"/>
      <w:r w:rsidRPr="00117E30">
        <w:t xml:space="preserve"> para </w:t>
      </w:r>
      <w:proofErr w:type="spellStart"/>
      <w:r w:rsidRPr="00117E30">
        <w:t>preencher</w:t>
      </w:r>
      <w:proofErr w:type="spellEnd"/>
      <w:r w:rsidRPr="00117E30">
        <w:t xml:space="preserve"> </w:t>
      </w:r>
      <w:proofErr w:type="spellStart"/>
      <w:r w:rsidRPr="00117E30">
        <w:t>matrixPos</w:t>
      </w:r>
      <w:proofErr w:type="spellEnd"/>
    </w:p>
    <w:p w:rsidR="00117E30" w:rsidRPr="00117E30" w:rsidRDefault="00117E30" w:rsidP="009D4EA2">
      <w:pPr>
        <w:pStyle w:val="programcode"/>
      </w:pPr>
      <w:r w:rsidRPr="00117E30">
        <w:t>createMatrixPositionsLine([_|L2],X,Y):-matrixPos(List),append(List,[[X,Y]],NewList),retract(matrixPos(_)),asserta(matrixPos(NewList)),Y1 is Y+1,createMatrixPositionsLine(L2,X,Y1).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createMatrixPositionsLine</w:t>
      </w:r>
      <w:proofErr w:type="spellEnd"/>
      <w:r w:rsidRPr="00117E30">
        <w:rPr>
          <w:lang w:val="pt-PT"/>
        </w:rPr>
        <w:t>([],_,_).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 xml:space="preserve">%devolve um puzzle aleatório em L, com o tamanho </w:t>
      </w:r>
      <w:proofErr w:type="spellStart"/>
      <w:r w:rsidRPr="00117E30">
        <w:rPr>
          <w:lang w:val="pt-PT"/>
        </w:rPr>
        <w:t>SizexSize</w:t>
      </w:r>
      <w:proofErr w:type="spellEnd"/>
    </w:p>
    <w:p w:rsidR="00117E30" w:rsidRPr="00117E30" w:rsidRDefault="00117E30" w:rsidP="009D4EA2">
      <w:pPr>
        <w:pStyle w:val="programcode"/>
      </w:pPr>
      <w:r w:rsidRPr="00117E30">
        <w:t>generate(Size,L):-createEmptyMatrix(Size,L),createMatrixPositions(L,1),createBoard(L,Size).</w:t>
      </w:r>
    </w:p>
    <w:p w:rsidR="00117E30" w:rsidRDefault="00117E30" w:rsidP="009D4EA2">
      <w:pPr>
        <w:pStyle w:val="programcode"/>
      </w:pPr>
    </w:p>
    <w:p w:rsidR="009D4EA2" w:rsidRDefault="009D4EA2" w:rsidP="009D4EA2">
      <w:pPr>
        <w:pStyle w:val="programcode"/>
      </w:pPr>
    </w:p>
    <w:p w:rsidR="009D4EA2" w:rsidRDefault="009D4EA2" w:rsidP="009D4EA2">
      <w:pPr>
        <w:pStyle w:val="programcode"/>
      </w:pPr>
    </w:p>
    <w:p w:rsidR="009D4EA2" w:rsidRDefault="009D4EA2" w:rsidP="009D4EA2">
      <w:pPr>
        <w:pStyle w:val="programcode"/>
      </w:pPr>
    </w:p>
    <w:p w:rsidR="009D4EA2" w:rsidRDefault="009D4EA2" w:rsidP="009D4EA2">
      <w:pPr>
        <w:pStyle w:val="programcode"/>
      </w:pPr>
    </w:p>
    <w:p w:rsidR="009D4EA2" w:rsidRDefault="009D4EA2" w:rsidP="009D4EA2">
      <w:pPr>
        <w:pStyle w:val="programcode"/>
      </w:pPr>
    </w:p>
    <w:p w:rsidR="009D4EA2" w:rsidRPr="00117E30" w:rsidRDefault="009D4EA2" w:rsidP="009D4EA2">
      <w:pPr>
        <w:pStyle w:val="programcode"/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lastRenderedPageBreak/>
        <w:t>%vai a uma posição aleatória do tabuleiro para colocar lá um número</w:t>
      </w:r>
    </w:p>
    <w:p w:rsidR="00117E30" w:rsidRPr="00117E30" w:rsidRDefault="00117E30" w:rsidP="009D4EA2">
      <w:pPr>
        <w:pStyle w:val="programcode"/>
      </w:pPr>
      <w:r w:rsidRPr="00117E30">
        <w:t>createBoard(L,Size):-matrixPos(List),length(List,Length),Length&gt;0,Range is Length+1,MaxNumber is round(3*Size/4)+1,random(1,Range,Random),placeElement(L,Random,MaxNumber,Size),!,createBoard(L,Size).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createBoard</w:t>
      </w:r>
      <w:proofErr w:type="spellEnd"/>
      <w:r w:rsidRPr="00117E30">
        <w:rPr>
          <w:lang w:val="pt-PT"/>
        </w:rPr>
        <w:t>(_,_).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 xml:space="preserve">%pede pra colocar um número </w:t>
      </w:r>
      <w:proofErr w:type="spellStart"/>
      <w:r w:rsidRPr="00117E30">
        <w:rPr>
          <w:lang w:val="pt-PT"/>
        </w:rPr>
        <w:t>random</w:t>
      </w:r>
      <w:proofErr w:type="spellEnd"/>
      <w:r w:rsidRPr="00117E30">
        <w:rPr>
          <w:lang w:val="pt-PT"/>
        </w:rPr>
        <w:t xml:space="preserve"> na posição escolhida anteriormente</w:t>
      </w:r>
    </w:p>
    <w:p w:rsidR="00117E30" w:rsidRPr="00117E30" w:rsidRDefault="00117E30" w:rsidP="009D4EA2">
      <w:pPr>
        <w:pStyle w:val="programcode"/>
      </w:pPr>
      <w:r w:rsidRPr="00117E30">
        <w:t>placeElement(L,Element,MaxNumber,Size):-random(1,MaxNumber,Random),matrixPos(List),nth1(Element,List,RandomPos),!,tryToPlace(L,RandomPos,Random,Size).</w:t>
      </w:r>
    </w:p>
    <w:p w:rsidR="00117E30" w:rsidRP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 xml:space="preserve">%tenta colocar o número escolhido na </w:t>
      </w:r>
      <w:proofErr w:type="spellStart"/>
      <w:r w:rsidRPr="00117E30">
        <w:rPr>
          <w:lang w:val="pt-PT"/>
        </w:rPr>
        <w:t>posiçao</w:t>
      </w:r>
      <w:proofErr w:type="spellEnd"/>
      <w:r w:rsidRPr="00117E30">
        <w:rPr>
          <w:lang w:val="pt-PT"/>
        </w:rPr>
        <w:t xml:space="preserve"> escolhida e verifica se é </w:t>
      </w:r>
      <w:proofErr w:type="spellStart"/>
      <w:r w:rsidRPr="00117E30">
        <w:rPr>
          <w:lang w:val="pt-PT"/>
        </w:rPr>
        <w:t>possivel</w:t>
      </w:r>
      <w:proofErr w:type="spellEnd"/>
      <w:r w:rsidRPr="00117E30">
        <w:rPr>
          <w:lang w:val="pt-PT"/>
        </w:rPr>
        <w:t xml:space="preserve">, se não </w:t>
      </w:r>
      <w:proofErr w:type="spellStart"/>
      <w:r w:rsidRPr="00117E30">
        <w:rPr>
          <w:lang w:val="pt-PT"/>
        </w:rPr>
        <w:t>fôr</w:t>
      </w:r>
      <w:proofErr w:type="spellEnd"/>
      <w:r w:rsidRPr="00117E30">
        <w:rPr>
          <w:lang w:val="pt-PT"/>
        </w:rPr>
        <w:t>, reduz o número até ser impossível colocar na posição um número</w:t>
      </w:r>
    </w:p>
    <w:p w:rsidR="00117E30" w:rsidRPr="00117E30" w:rsidRDefault="00117E30" w:rsidP="009D4EA2">
      <w:pPr>
        <w:pStyle w:val="programcode"/>
      </w:pPr>
      <w:r w:rsidRPr="00117E30">
        <w:t>tryToPlace(L,[X,Y],Random,Size):-Random&gt;0,copy(L,LL),getElement(LL, X, Y, Value),Value=Random,(</w:t>
      </w:r>
      <w:proofErr w:type="spellStart"/>
      <w:r w:rsidRPr="00117E30">
        <w:t>time_out</w:t>
      </w:r>
      <w:proofErr w:type="spellEnd"/>
      <w:r w:rsidRPr="00117E30">
        <w:t>(main(</w:t>
      </w:r>
      <w:proofErr w:type="spellStart"/>
      <w:r w:rsidRPr="00117E30">
        <w:t>LL,Size</w:t>
      </w:r>
      <w:proofErr w:type="spellEnd"/>
      <w:r w:rsidRPr="00117E30">
        <w:t>), 100,TimeOut),</w:t>
      </w:r>
      <w:proofErr w:type="spellStart"/>
      <w:r w:rsidRPr="00117E30">
        <w:t>TimeOut</w:t>
      </w:r>
      <w:proofErr w:type="spellEnd"/>
      <w:r w:rsidRPr="00117E30">
        <w:t>=success,!,</w:t>
      </w:r>
      <w:proofErr w:type="spellStart"/>
      <w:r w:rsidRPr="00117E30">
        <w:t>getElement</w:t>
      </w:r>
      <w:proofErr w:type="spellEnd"/>
      <w:r w:rsidRPr="00117E30">
        <w:t>(L, X, Y, ValueReal),ValueReal=Random,matrixPos(ListPositions),delete(ListPositions,[X,Y],NewList),retract(matrixPos(_)),asserta(matrixPos(NewList))</w:t>
      </w:r>
    </w:p>
    <w:p w:rsidR="00117E30" w:rsidRPr="00117E30" w:rsidRDefault="00117E30" w:rsidP="009D4EA2">
      <w:pPr>
        <w:pStyle w:val="programcode"/>
      </w:pPr>
      <w:r w:rsidRPr="00117E30">
        <w:t>;!,Random1 is Random -1,tryToPlace(L,[X,Y],Random1,Size)).</w:t>
      </w:r>
    </w:p>
    <w:p w:rsidR="00117E30" w:rsidRP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tryToPlace(_,[X,Y],0,_):-!,matrixPos(ListPositions),delete(ListPositions,[X,Y],NewList),retract(matrixPos(_)),asserta(matrixPos(NewList)).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 xml:space="preserve">%recebe uma matriz e devolve a mesma </w:t>
      </w:r>
      <w:proofErr w:type="spellStart"/>
      <w:r w:rsidRPr="00117E30">
        <w:rPr>
          <w:lang w:val="pt-PT"/>
        </w:rPr>
        <w:t>matrix</w:t>
      </w:r>
      <w:proofErr w:type="spellEnd"/>
      <w:r w:rsidRPr="00117E30">
        <w:rPr>
          <w:lang w:val="pt-PT"/>
        </w:rPr>
        <w:t xml:space="preserve"> com </w:t>
      </w:r>
      <w:proofErr w:type="spellStart"/>
      <w:r w:rsidRPr="00117E30">
        <w:rPr>
          <w:lang w:val="pt-PT"/>
        </w:rPr>
        <w:t>variaveis</w:t>
      </w:r>
      <w:proofErr w:type="spellEnd"/>
      <w:r w:rsidRPr="00117E30">
        <w:rPr>
          <w:lang w:val="pt-PT"/>
        </w:rPr>
        <w:t xml:space="preserve"> diferentes (números mantêm-se iguais)</w:t>
      </w:r>
    </w:p>
    <w:p w:rsidR="00117E30" w:rsidRPr="00117E30" w:rsidRDefault="00117E30" w:rsidP="009D4EA2">
      <w:pPr>
        <w:pStyle w:val="programcode"/>
      </w:pPr>
      <w:r w:rsidRPr="00117E30">
        <w:t>copy([L1|L2],[NewList1|NewList2]):-copyLine(L1,NewList1),copy(L2,NewList2).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copy</w:t>
      </w:r>
      <w:proofErr w:type="spellEnd"/>
      <w:r w:rsidRPr="00117E30">
        <w:rPr>
          <w:lang w:val="pt-PT"/>
        </w:rPr>
        <w:t>([],[]).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>
        <w:rPr>
          <w:lang w:val="pt-PT"/>
        </w:rPr>
        <w:t>%pre</w:t>
      </w:r>
      <w:r w:rsidRPr="00117E30">
        <w:rPr>
          <w:lang w:val="pt-PT"/>
        </w:rPr>
        <w:t>dicado auxiliar para copiar a linha de uma matriz</w:t>
      </w:r>
    </w:p>
    <w:p w:rsidR="00117E30" w:rsidRPr="00117E30" w:rsidRDefault="00117E30" w:rsidP="009D4EA2">
      <w:pPr>
        <w:pStyle w:val="programcode"/>
      </w:pPr>
      <w:r w:rsidRPr="00117E30">
        <w:t>copyLine([L1|L2],[NewList1|NewList2]):-var(L1),NewList1=Var,copyLine(L2,NewList2).</w:t>
      </w:r>
    </w:p>
    <w:p w:rsidR="00117E30" w:rsidRPr="00117E30" w:rsidRDefault="00117E30" w:rsidP="009D4EA2">
      <w:pPr>
        <w:pStyle w:val="programcode"/>
      </w:pPr>
      <w:r w:rsidRPr="00117E30">
        <w:t>copyLine([L1|L2],[NewList1|NewList2]):-NewList1=L1,copyLine(L2,NewList2).</w:t>
      </w:r>
    </w:p>
    <w:p w:rsidR="00117E30" w:rsidRPr="006F6CF4" w:rsidRDefault="00117E30" w:rsidP="009D4EA2">
      <w:pPr>
        <w:pStyle w:val="programcode"/>
      </w:pPr>
      <w:proofErr w:type="spellStart"/>
      <w:r w:rsidRPr="006F6CF4">
        <w:t>copyLine</w:t>
      </w:r>
      <w:proofErr w:type="spellEnd"/>
      <w:r w:rsidRPr="006F6CF4">
        <w:t>([],[]).</w:t>
      </w:r>
    </w:p>
    <w:p w:rsidR="00117E30" w:rsidRPr="006F6CF4" w:rsidRDefault="00117E30" w:rsidP="00117E30">
      <w:pPr>
        <w:pStyle w:val="p1a"/>
      </w:pPr>
    </w:p>
    <w:p w:rsidR="00117E30" w:rsidRPr="006F6CF4" w:rsidRDefault="00117E30" w:rsidP="00117E30">
      <w:pPr>
        <w:pStyle w:val="p1a"/>
      </w:pPr>
      <w:proofErr w:type="spellStart"/>
      <w:r w:rsidRPr="006F6CF4">
        <w:t>Ficheiro</w:t>
      </w:r>
      <w:proofErr w:type="spellEnd"/>
      <w:r w:rsidRPr="006F6CF4">
        <w:t xml:space="preserve"> </w:t>
      </w:r>
      <w:r w:rsidRPr="009D4EA2">
        <w:rPr>
          <w:i/>
        </w:rPr>
        <w:t>aula.pl</w:t>
      </w:r>
      <w:r w:rsidRPr="006F6CF4">
        <w:t>:</w:t>
      </w:r>
    </w:p>
    <w:p w:rsidR="00117E30" w:rsidRPr="006F6CF4" w:rsidRDefault="00117E30" w:rsidP="00117E30">
      <w:pPr>
        <w:pStyle w:val="p1a"/>
      </w:pPr>
    </w:p>
    <w:p w:rsidR="00117E30" w:rsidRPr="00117E30" w:rsidRDefault="00117E30" w:rsidP="009D4EA2">
      <w:pPr>
        <w:pStyle w:val="programcode"/>
      </w:pPr>
      <w:r w:rsidRPr="00117E30">
        <w:t xml:space="preserve">:- </w:t>
      </w:r>
      <w:proofErr w:type="spellStart"/>
      <w:r w:rsidRPr="00117E30">
        <w:t>use_module</w:t>
      </w:r>
      <w:proofErr w:type="spellEnd"/>
      <w:r w:rsidRPr="00117E30">
        <w:t>(library(</w:t>
      </w:r>
      <w:proofErr w:type="spellStart"/>
      <w:r w:rsidRPr="00117E30">
        <w:t>clpfd</w:t>
      </w:r>
      <w:proofErr w:type="spellEnd"/>
      <w:r w:rsidRPr="00117E30">
        <w:t>)).</w:t>
      </w:r>
    </w:p>
    <w:p w:rsidR="00117E30" w:rsidRPr="00117E30" w:rsidRDefault="00117E30" w:rsidP="009D4EA2">
      <w:pPr>
        <w:pStyle w:val="programcode"/>
      </w:pPr>
      <w:r w:rsidRPr="00117E30">
        <w:t>:- use_module(library(lists)).</w:t>
      </w:r>
    </w:p>
    <w:p w:rsidR="00117E30" w:rsidRP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</w:pPr>
      <w:r w:rsidRPr="00117E30">
        <w:t>:-dynamic board1/2.</w:t>
      </w:r>
    </w:p>
    <w:p w:rsidR="00117E30" w:rsidRPr="00117E30" w:rsidRDefault="00117E30" w:rsidP="009D4EA2">
      <w:pPr>
        <w:pStyle w:val="programcode"/>
      </w:pPr>
    </w:p>
    <w:p w:rsidR="00117E30" w:rsidRPr="006F6CF4" w:rsidRDefault="00117E30" w:rsidP="009D4EA2">
      <w:pPr>
        <w:pStyle w:val="programcode"/>
        <w:rPr>
          <w:lang w:val="pt-PT"/>
        </w:rPr>
      </w:pPr>
      <w:r w:rsidRPr="006F6CF4">
        <w:rPr>
          <w:lang w:val="pt-PT"/>
        </w:rPr>
        <w:t>board1(2,[[1,1],[B,1]]).</w:t>
      </w:r>
    </w:p>
    <w:p w:rsidR="00117E30" w:rsidRPr="006F6CF4" w:rsidRDefault="00117E30" w:rsidP="009D4EA2">
      <w:pPr>
        <w:pStyle w:val="programcode"/>
        <w:rPr>
          <w:lang w:val="pt-PT"/>
        </w:rPr>
      </w:pPr>
    </w:p>
    <w:p w:rsidR="00117E30" w:rsidRPr="006F6CF4" w:rsidRDefault="00117E30" w:rsidP="009D4EA2">
      <w:pPr>
        <w:pStyle w:val="programcode"/>
        <w:rPr>
          <w:lang w:val="pt-PT"/>
        </w:rPr>
      </w:pPr>
      <w:r w:rsidRPr="006F6CF4">
        <w:rPr>
          <w:lang w:val="pt-PT"/>
        </w:rPr>
        <w:t>board1(6,[[A,B,4,C,D,1],[E,2,F,G,H,I],[3,J,K,1,L,M],[N,O,1,P,Q,2],[R,S,T,U,2,V],[2,X,Y,3,W,Z]]).</w:t>
      </w:r>
    </w:p>
    <w:p w:rsidR="00117E30" w:rsidRPr="006F6CF4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board1(10,[[A,A1,2,A2,A3,A4,A5,A6,A7,6],[B,B1,B2,B3,6,B4,B5,B6,B7,B8],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[C,6,C1,C2,3,C4,C5,8,7,6],[D,D1,1,D2,D3,D4,D5,D6,D7,D8],[1,E1,E2,E3,E4,7,E5,E6,E7,E8],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[1,F1,1,F2,1,F4,F5,F6,F7,F8],[G,G1,4,G2,G3,G4,3,G6,G7,G8],[1,4,H1,H2,H3,H4,4,H6,H7,H8],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[I,I1,I2,I3,I4,6,I5,I6,I7,6],[1,J1,6,J2,J3,J4,J5,J6,J7,J8]]).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board1(15,[[A1,4,A3,A4,A5,7,A7,A8,A9,A10,4,3,A13,A14,A15],[B1,B2,B3,B4,B5,B6,B7,B8,B9,11,B11,B12,B13,B14,1],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[7,C2,C3,C4,C5,C6,C7,1,C9,C10,C11,3,C13,4,C15],[D1,D2,D3,D4,D5,8,6,D8,D9,D10,D11,D12,5,D14,D15],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[E1,E2,1,E4,2,E6,4,E8,E9,E10,E11,E12,E13,6,E15],[F1,3,F3,F4,F5,F6,F7,F8,6,F10,F11,3,F13,F14,F15],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[2,H2,H3,4,H5,H6,H7,H8,H9,H10,H11,2,H13,H14,H15],[2,G2,2,G4,1,G6,3,G8,G9,3,G11,G12,G13,G14,G15],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[I1,I2,4,I4,I5,I6,I7,I8,3,I10,I11,I12,6,I14,6],[8,J2,J3,J4,J5,5,J7,J8,J9,J10,5,J12,4,J14,J15],</w:t>
      </w:r>
    </w:p>
    <w:p w:rsidR="00117E30" w:rsidRPr="00117E30" w:rsidRDefault="00117E30" w:rsidP="009D4EA2">
      <w:pPr>
        <w:pStyle w:val="programcode"/>
      </w:pPr>
      <w:r w:rsidRPr="00117E30">
        <w:t>[K1,K2,K3,10,K5,K6,K7,7,K9,K10,K11,K12,K13,K14,K15],[L1,L2,L3,L4,L5,L6,L7,L8,7,L10,L11,L12,L13,L14,3],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[M1,M2,1,M4,3,M6,6,M8,M9,M10,M11,M12,9,M14,M15],[N1,4,N3,N4,N5,1,N7,8,N9,N10,N11,N12,N13,N14,N15],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[O1,O2,O3,O4,O5,O6,O7,O8,O9,O10,O11,9,O13,O14,O15]]).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lastRenderedPageBreak/>
        <w:t>board1(20,[[1,A2,2,A4,A5,A6,1,A8,A9,9,A11,A12,A13,A14,A15,A16,A17,A18,9,A20],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[B1,B2,B3,B4,B5,5,B7,B8,1,B10,B11,B12,6,B14,B15,B16,B17,B18,B19,B20],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[1,C2,C3,C4,C5,C6,C7,13,C9,C10,C11,C12,C13,C14,C15,C16,C17,5,C19,3],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[D1,12,D3,D4,D5,D6,D7,9,D9,D10,D11,D12,D13,D14,13,D16,D17,D18,1,D20],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[2,E2,E3,E4,E5,E6,E7,E8,E9,11,E11,E12,E13,E14,E15,E16,1,E18,1,E20],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[F1,F2,12,F4,F5,F6,F7,F8,F9,F10,F11,F12,F13,F14,F15,F16,6,5,F19,F20],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[H1,H2,H3,5,H5,H6,H7,H8,H9,6,2,H12,2,H14,H15,H16,H17,H18,H19,H20],</w:t>
      </w:r>
    </w:p>
    <w:p w:rsidR="00117E30" w:rsidRPr="00117E30" w:rsidRDefault="00117E30" w:rsidP="009D4EA2">
      <w:pPr>
        <w:pStyle w:val="programcode"/>
      </w:pPr>
      <w:r w:rsidRPr="00117E30">
        <w:t>[2,10,G3,G4,G5,G6,G7,G8,G9,G10,G11,G12,2,G14,G15,3,G17,4,3,5],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[10,I2,I3,I4,I5,I6,I7,I8,I9,I10,I11,I12,4,I14,I15,I16,I17,I18,I19,I20],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[J1,J2,2,2,J5,J6,2,3,J9,J10,J11,5,J13,1,J15,J16,J17,J18,J19,J20],</w:t>
      </w:r>
    </w:p>
    <w:p w:rsidR="00117E30" w:rsidRPr="00117E30" w:rsidRDefault="00117E30" w:rsidP="009D4EA2">
      <w:pPr>
        <w:pStyle w:val="programcode"/>
      </w:pPr>
      <w:r w:rsidRPr="00117E30">
        <w:t>[10,K2,K3,K4,K5,K6,K7,K8,K9,K10,K11,K12,K13,K14,K15,2,K17,K18,4,K20],</w:t>
      </w:r>
    </w:p>
    <w:p w:rsidR="00117E30" w:rsidRPr="00117E30" w:rsidRDefault="00117E30" w:rsidP="009D4EA2">
      <w:pPr>
        <w:pStyle w:val="programcode"/>
      </w:pPr>
      <w:r w:rsidRPr="00117E30">
        <w:t>[L1,L2,L3,L4,5,2,L7,L8,3,L10,2,L12,L13,2,L15,L16,L17,12,L19,L20],</w:t>
      </w:r>
    </w:p>
    <w:p w:rsidR="00117E30" w:rsidRPr="00117E30" w:rsidRDefault="00117E30" w:rsidP="009D4EA2">
      <w:pPr>
        <w:pStyle w:val="programcode"/>
      </w:pPr>
      <w:r w:rsidRPr="00117E30">
        <w:t>[M1,M2,M3,3,M5,M6,M7,M8,M9,7,M11,M12,M13,M14,M15,M16,M17,M18,M19,M20],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[N1,N2,N3,N4,N5,N6,14,N8,N9,N10,N11,N12,N13,N14,N15,3,N17,N18,N19,7],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[3,O2,O3,O4,4,O6,O7,O8,7,O10,O11,O12,O13,O14,O15,O16,O17,O18,2,O20],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[P1,P2,P3,P4,P5,P6,15,P8,P9,P10,P11,P12,P13,P14,P15,2,P17,P18,P19,5],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[Q1,Q2,Q3,4,Q5,Q6,Q7,4,Q9,Q10,Q11,Q12,6,Q14,3,1,Q17,Q18,Q19,Q20],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[R1,R2,R3,R4,R5,R6,R7,R8,R9,R10,R11,10,R13,R14,R15,1,R17,R18,4,R20],</w:t>
      </w:r>
    </w:p>
    <w:p w:rsidR="00117E30" w:rsidRPr="00117E30" w:rsidRDefault="00117E30" w:rsidP="009D4EA2">
      <w:pPr>
        <w:pStyle w:val="programcode"/>
      </w:pPr>
      <w:r w:rsidRPr="00117E30">
        <w:t>[6,S2,S3,S4,S5,S6,S7,S8,S9,S10,S11,S12,S13,S14,11,S16,1,S18,S19,S20],</w:t>
      </w:r>
    </w:p>
    <w:p w:rsidR="00117E30" w:rsidRPr="00117E30" w:rsidRDefault="00117E30" w:rsidP="009D4EA2">
      <w:pPr>
        <w:pStyle w:val="programcode"/>
      </w:pPr>
      <w:r w:rsidRPr="00117E30">
        <w:t>[T1,T2,T3,T4,T5,T6,T7,T8,T9,T10,T11,T12,13,T14,T15,4,T17,T18,T19,T20]]).</w:t>
      </w:r>
    </w:p>
    <w:p w:rsidR="00117E30" w:rsidRP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</w:pPr>
      <w:r w:rsidRPr="00117E30">
        <w:t>%board1(15,[[A1,A2,A3,A4,A5,A6,A7,A8,A9,A10,A11,A12,A13,A14],[B1,B2,B3,B4,B5,B6,B7,B8,B9,B10,B11,B12,B13,B14],</w:t>
      </w:r>
    </w:p>
    <w:p w:rsidR="00117E30" w:rsidRPr="00117E30" w:rsidRDefault="00117E30" w:rsidP="009D4EA2">
      <w:pPr>
        <w:pStyle w:val="programcode"/>
      </w:pPr>
      <w:r w:rsidRPr="00117E30">
        <w:lastRenderedPageBreak/>
        <w:t>%[C1,C2,C3,C4,C5,C6,C7,C8,C9,C10,C11,C12,C13,C14],[D1,D2,D3,D4,D5,D6,D7,D8,D9,D10,D11,D12,D13,D14],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%[E1,E2,E3,E4,E5,E6,E7,E8,E9,E10,E11,E12,E13,E14],[F1,F2,F3,F4,F5,F6,F7,F8,F9,F10,F11,F12,F13,F14],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%[H1,H2,H3,H4,H5,H6,H7,H8,H9,H10,H11,H12,H13,H14],[G1,G2,G3,G4,G5,G6,G7,G8,G9,G10,G11,G12,G13,G14],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%[I1,I2,I3,I4,I5,I6,I7,I8,I9,I10,I11,I12,I13,I14],[J1,J2,J3,J4,J5,J6,J7,J8,J9,J10,J11,J12,J13,J14],</w:t>
      </w:r>
    </w:p>
    <w:p w:rsidR="00117E30" w:rsidRPr="00117E30" w:rsidRDefault="00117E30" w:rsidP="009D4EA2">
      <w:pPr>
        <w:pStyle w:val="programcode"/>
      </w:pPr>
      <w:r w:rsidRPr="00117E30">
        <w:t>%[K1,K2,K3,K4,K5,K6,K7,K8,K9,K10,K11,K12,K13,K14],[L1,L2,L3,L4,L5,L6,L7,L8,L9,L10,L11,L12,L13,L14],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%[M1,M2,M3,M4,M5,M6,M7,M8,M9,M10,M11,M12,M13,M14],[N1,N2,N3,N4,N5,N6,N7,N8,N9,N10,N11,N12,N13,N14],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%[O1,O2,O3,O4,O5,O6,O7,O8,O9,O10,O11,O12,O13,O14]]).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board1(15,[[14,A2,A3,A4,A5,A6,A7,A8,A9,A10,A11,A12,A13,A14,A15],[14,B2,B3,B4,B5,B6,B7,B8,B9,B10,B11,B12,B13,B14,B15],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[14,C2,C3,C4,C5,C6,C7,C8,C9,C10,C11,C12,C13,C14,C15],[14,D2,D3,D4,D5,D6,D7,D8,D9,D10,D11,D12,D13,D14,D15],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[14,E2,E3,E4,E5,E6,E7,E8,E9,E10,E11,E12,E13,E14,E15],[14,F2,F3,F4,F5,F6,F7,F8,F9,F10,F11,F12,F13,F14,F15],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[14,H2,H3,H4,H5,H6,H7,H8,H9,H10,H11,H12,H13,H14,H15],[14,G2,G3,G4,G5,G6,G7,G8,G9,G10,G11,G12,G13,G14,G15],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[14,I2,I3,I4,I5,I6,I7,I8,I9,I10,I11,I12,I13,I14,I15],[14,J2,J3,J4,J5,J6,J7,J8,J9,J10,J11,J12,J13,J14,J15],</w:t>
      </w:r>
    </w:p>
    <w:p w:rsidR="00117E30" w:rsidRPr="00117E30" w:rsidRDefault="00117E30" w:rsidP="009D4EA2">
      <w:pPr>
        <w:pStyle w:val="programcode"/>
      </w:pPr>
      <w:r w:rsidRPr="00117E30">
        <w:t>[14,K2,K3,K4,K5,K6,K7,K8,K9,K10,K11,K12,K13,K14,K15],[14,L2,L3,L4,L5,L6,L7,L8,L9,L10,L11,L12,L13,L14,L15],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[14,M2,M3,M4,M5,M6,M7,M8,M9,M10,M11,M12,M13,M14,M15],[14,N2,N3,N4,N5,N6,N7,N8,N9,N10,N11,N12,N13,N14,N15],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[14,O2,O3,O4,O5,O6,O7,O8,O9,O10,O11,O12,O13,O14,O15]]).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board1(3,[[A,B,C],[D,E,F],[G,3,H],[I,J,K]]).4,O15]]).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board1(3,[[A,B,C],[D,E,F],[G,3,H],[I,J,K]]).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%aplicar restrições horizontais a uma lista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restrainHor</w:t>
      </w:r>
      <w:proofErr w:type="spellEnd"/>
      <w:r w:rsidRPr="00117E30">
        <w:rPr>
          <w:lang w:val="pt-PT"/>
        </w:rPr>
        <w:t>(L,N):-</w:t>
      </w:r>
      <w:proofErr w:type="spellStart"/>
      <w:r w:rsidRPr="00117E30">
        <w:rPr>
          <w:lang w:val="pt-PT"/>
        </w:rPr>
        <w:t>automaton</w:t>
      </w:r>
      <w:proofErr w:type="spellEnd"/>
      <w:r w:rsidRPr="00117E30">
        <w:rPr>
          <w:lang w:val="pt-PT"/>
        </w:rPr>
        <w:t>(L, _, L,[source(s),sink(i),sink(s)],[arc(s,1,s,[C+1]),arc(s,2,i),arc(i,1,i),arc(i,2,i)],[C],[0],[N],[]).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%aplicar restrições verticais a uma lista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lastRenderedPageBreak/>
        <w:t>restrainVer</w:t>
      </w:r>
      <w:proofErr w:type="spellEnd"/>
      <w:r w:rsidRPr="00117E30">
        <w:rPr>
          <w:lang w:val="pt-PT"/>
        </w:rPr>
        <w:t>(L,N):-</w:t>
      </w:r>
      <w:proofErr w:type="spellStart"/>
      <w:r w:rsidRPr="00117E30">
        <w:rPr>
          <w:lang w:val="pt-PT"/>
        </w:rPr>
        <w:t>automaton</w:t>
      </w:r>
      <w:proofErr w:type="spellEnd"/>
      <w:r w:rsidRPr="00117E30">
        <w:rPr>
          <w:lang w:val="pt-PT"/>
        </w:rPr>
        <w:t>(L, _, L,[source(s),sink(i),sink(s)],[arc(s,2,s,[C+2]),arc(s,1,i),arc(i,1,i),arc(i,2,i)],[C],[0],[N],[]).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</w:pPr>
      <w:r w:rsidRPr="00117E30">
        <w:t>%mostrar o puzzle no ecrã</w:t>
      </w:r>
    </w:p>
    <w:p w:rsidR="00117E30" w:rsidRPr="00117E30" w:rsidRDefault="00117E30" w:rsidP="009D4EA2">
      <w:pPr>
        <w:pStyle w:val="programcode"/>
      </w:pPr>
      <w:r w:rsidRPr="00117E30">
        <w:t>display_board([L1|L2],Size):-display_line(L1),write(':'),nl,display_separator(Size,1),display_board(L2,Size).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display_board</w:t>
      </w:r>
      <w:proofErr w:type="spellEnd"/>
      <w:r w:rsidRPr="00117E30">
        <w:rPr>
          <w:lang w:val="pt-PT"/>
        </w:rPr>
        <w:t>([],_).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%auxiliar para mostrar o puzzle no ecrã</w:t>
      </w:r>
    </w:p>
    <w:p w:rsidR="00117E30" w:rsidRPr="00117E30" w:rsidRDefault="00117E30" w:rsidP="009D4EA2">
      <w:pPr>
        <w:pStyle w:val="programcode"/>
      </w:pPr>
      <w:r w:rsidRPr="00117E30">
        <w:t>display_line([L1|L2]):-write(':'),(var(L1),write(' '),!;write(L1)),display_line(L2).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display_line</w:t>
      </w:r>
      <w:proofErr w:type="spellEnd"/>
      <w:r w:rsidRPr="00117E30">
        <w:rPr>
          <w:lang w:val="pt-PT"/>
        </w:rPr>
        <w:t>([]).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%linha separadora (efeito visual)</w:t>
      </w:r>
    </w:p>
    <w:p w:rsidR="00117E30" w:rsidRPr="00117E30" w:rsidRDefault="00117E30" w:rsidP="009D4EA2">
      <w:pPr>
        <w:pStyle w:val="programcode"/>
      </w:pPr>
      <w:r w:rsidRPr="00117E30">
        <w:t>display_separator(Size,It):-It=&lt;Size,!,write('..'),It1 is It+1,display_separator(Size,It1).</w:t>
      </w:r>
    </w:p>
    <w:p w:rsidR="00117E30" w:rsidRPr="00117E30" w:rsidRDefault="00117E30" w:rsidP="009D4EA2">
      <w:pPr>
        <w:pStyle w:val="programcode"/>
      </w:pPr>
      <w:r w:rsidRPr="00117E30">
        <w:t>display_separator(_,_):-write('.'),nl.</w:t>
      </w:r>
    </w:p>
    <w:p w:rsidR="00117E30" w:rsidRP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%inicia os devidos campos e pede para se resolver o puzzle</w:t>
      </w:r>
    </w:p>
    <w:p w:rsidR="00117E30" w:rsidRPr="00117E30" w:rsidRDefault="00117E30" w:rsidP="009D4EA2">
      <w:pPr>
        <w:pStyle w:val="programcode"/>
      </w:pPr>
      <w:r w:rsidRPr="00117E30">
        <w:t>init(Size,L):-retract(board1(_,_)),asserta(board1(Size,L)),display_separator(Size,1),display_board(L,Size),nl,nl,main(L,Size),board1(_,OldPuzzle),display_separator(Size,1),draw_solution(OldPuzzle,L,Size).</w:t>
      </w:r>
    </w:p>
    <w:p w:rsidR="00117E30" w:rsidRP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</w:pPr>
      <w:r w:rsidRPr="00117E30">
        <w:t>%resolve o puzzle</w:t>
      </w:r>
    </w:p>
    <w:p w:rsidR="00117E30" w:rsidRPr="00117E30" w:rsidRDefault="00117E30" w:rsidP="009D4EA2">
      <w:pPr>
        <w:pStyle w:val="programcode"/>
      </w:pPr>
      <w:r w:rsidRPr="00117E30">
        <w:t>main(Matrix,Size):-findNumberPaths(Matrix,1,Size,Paths,NumberArray),calculateDomain(Matrix,Domain),puzzle(Paths,NumberArray,Domain).</w:t>
      </w:r>
    </w:p>
    <w:p w:rsidR="00117E30" w:rsidRP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%predicado para desenhar a solução do puzzle</w:t>
      </w:r>
    </w:p>
    <w:p w:rsidR="00117E30" w:rsidRPr="00117E30" w:rsidRDefault="00117E30" w:rsidP="009D4EA2">
      <w:pPr>
        <w:pStyle w:val="programcode"/>
      </w:pPr>
      <w:r w:rsidRPr="00117E30">
        <w:t>draw_solution([L1|L2],[L3|L4],Size):-draw_solution_line(L1,L3),write(':'),nl,display_separator(Size,1),draw_solution(L2,L4,Size).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draw_solution</w:t>
      </w:r>
      <w:proofErr w:type="spellEnd"/>
      <w:r w:rsidRPr="00117E30">
        <w:rPr>
          <w:lang w:val="pt-PT"/>
        </w:rPr>
        <w:t>([],[],_).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%auxiliar para desenhar a solução do puzzle</w:t>
      </w:r>
    </w:p>
    <w:p w:rsidR="00117E30" w:rsidRPr="00117E30" w:rsidRDefault="00117E30" w:rsidP="009D4EA2">
      <w:pPr>
        <w:pStyle w:val="programcode"/>
      </w:pPr>
      <w:r w:rsidRPr="00117E30">
        <w:t>draw_solution_line([L1|L2],[L3|L4]):-write(':'),(var(L1),(L3==1,write('-'),!;write('|')),!;write(L1)),draw_solution_line(L2,L4).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draw_solution_line</w:t>
      </w:r>
      <w:proofErr w:type="spellEnd"/>
      <w:r w:rsidRPr="00117E30">
        <w:rPr>
          <w:lang w:val="pt-PT"/>
        </w:rPr>
        <w:t>([],[]).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lastRenderedPageBreak/>
        <w:t xml:space="preserve">%declarar </w:t>
      </w:r>
      <w:proofErr w:type="spellStart"/>
      <w:r w:rsidRPr="00117E30">
        <w:rPr>
          <w:lang w:val="pt-PT"/>
        </w:rPr>
        <w:t>dominio</w:t>
      </w:r>
      <w:proofErr w:type="spellEnd"/>
      <w:r w:rsidRPr="00117E30">
        <w:rPr>
          <w:lang w:val="pt-PT"/>
        </w:rPr>
        <w:t xml:space="preserve">, restrições e o </w:t>
      </w:r>
      <w:proofErr w:type="spellStart"/>
      <w:r w:rsidRPr="00117E30">
        <w:rPr>
          <w:lang w:val="pt-PT"/>
        </w:rPr>
        <w:t>labeling</w:t>
      </w:r>
      <w:proofErr w:type="spellEnd"/>
    </w:p>
    <w:p w:rsidR="00117E30" w:rsidRPr="00117E30" w:rsidRDefault="00117E30" w:rsidP="009D4EA2">
      <w:pPr>
        <w:pStyle w:val="programcode"/>
      </w:pPr>
      <w:r w:rsidRPr="00117E30">
        <w:t>puzzle(Paths,NumberArray,Domain):-domain(Domain,1,2),restrain(Paths,NumberArray),labeling([],Domain).</w:t>
      </w:r>
    </w:p>
    <w:p w:rsidR="00117E30" w:rsidRP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 xml:space="preserve">%todas as </w:t>
      </w:r>
      <w:proofErr w:type="spellStart"/>
      <w:r w:rsidRPr="00117E30">
        <w:rPr>
          <w:lang w:val="pt-PT"/>
        </w:rPr>
        <w:t>restriçoes</w:t>
      </w:r>
      <w:proofErr w:type="spellEnd"/>
      <w:r w:rsidRPr="00117E30">
        <w:rPr>
          <w:lang w:val="pt-PT"/>
        </w:rPr>
        <w:t xml:space="preserve"> relativas ao puzzle estão aqui e são chamadas por este predicado (apenas faz restrições)</w:t>
      </w:r>
    </w:p>
    <w:p w:rsidR="00117E30" w:rsidRPr="00117E30" w:rsidRDefault="00117E30" w:rsidP="009D4EA2">
      <w:pPr>
        <w:pStyle w:val="programcode"/>
      </w:pPr>
      <w:r w:rsidRPr="00117E30">
        <w:t>restrain([Path1,Path2,Path3,Path4|Paths],[N1|NR]):-</w:t>
      </w:r>
    </w:p>
    <w:p w:rsidR="00117E30" w:rsidRPr="00117E30" w:rsidRDefault="00117E30" w:rsidP="009D4EA2">
      <w:pPr>
        <w:pStyle w:val="programcode"/>
      </w:pPr>
      <w:r w:rsidRPr="00117E30">
        <w:t>length(Path1,TotalSize1),domain([VSize1],0,TotalSize1),restrainHor(Path1,VSize1),</w:t>
      </w:r>
    </w:p>
    <w:p w:rsidR="00117E30" w:rsidRPr="00117E30" w:rsidRDefault="00117E30" w:rsidP="009D4EA2">
      <w:pPr>
        <w:pStyle w:val="programcode"/>
      </w:pPr>
      <w:r w:rsidRPr="00117E30">
        <w:t>length(Path2,TotalSize2),domain([VSize2],0,TotalSize2),restrainHor(Path2,VSize2),</w:t>
      </w:r>
    </w:p>
    <w:p w:rsidR="00117E30" w:rsidRPr="00117E30" w:rsidRDefault="00117E30" w:rsidP="009D4EA2">
      <w:pPr>
        <w:pStyle w:val="programcode"/>
      </w:pPr>
      <w:r w:rsidRPr="00117E30">
        <w:t>length(Path3,TotalSize3),TotalSize31 is 2*TotalSize3,domain([VSize3],0,TotalSize31),restrainVer(Path3,VSize3),</w:t>
      </w:r>
    </w:p>
    <w:p w:rsidR="00117E30" w:rsidRPr="00117E30" w:rsidRDefault="00117E30" w:rsidP="009D4EA2">
      <w:pPr>
        <w:pStyle w:val="programcode"/>
      </w:pPr>
      <w:r w:rsidRPr="00117E30">
        <w:t>length(Path4,TotalSize4),TotalSize41 is 2*TotalSize4,domain([VSize4],0,TotalSize41),restrainVer(Path4,VSize4),</w:t>
      </w:r>
    </w:p>
    <w:p w:rsidR="00117E30" w:rsidRPr="00117E30" w:rsidRDefault="00117E30" w:rsidP="009D4EA2">
      <w:pPr>
        <w:pStyle w:val="programcode"/>
      </w:pPr>
      <w:r w:rsidRPr="00117E30">
        <w:t>VSize31 #= VSize3/2, VSize41 #=VSize4/2,</w:t>
      </w:r>
    </w:p>
    <w:p w:rsidR="00117E30" w:rsidRPr="00117E30" w:rsidRDefault="00117E30" w:rsidP="009D4EA2">
      <w:pPr>
        <w:pStyle w:val="programcode"/>
      </w:pPr>
      <w:r w:rsidRPr="00117E30">
        <w:t>N1#=VSize1+VSize2+VSize41+VSize31,restrain(Paths,NR).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restrain</w:t>
      </w:r>
      <w:proofErr w:type="spellEnd"/>
      <w:r w:rsidRPr="00117E30">
        <w:rPr>
          <w:lang w:val="pt-PT"/>
        </w:rPr>
        <w:t>([],[]).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%predicado que recebe um tabuleiro e retorna uma lista com as variáveis não declaradas sem repetições (= tabuleiro sem os números)</w:t>
      </w: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calculateDomain([L1|L2],R):-calculateDomainAux(L1,R1),calculateDomain(L2,R2),append(R1,R2,R).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calculateDomain</w:t>
      </w:r>
      <w:proofErr w:type="spellEnd"/>
      <w:r w:rsidRPr="00117E30">
        <w:rPr>
          <w:lang w:val="pt-PT"/>
        </w:rPr>
        <w:t>([],[]).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 xml:space="preserve">%predicado auxiliar de </w:t>
      </w:r>
      <w:proofErr w:type="spellStart"/>
      <w:r w:rsidRPr="00117E30">
        <w:rPr>
          <w:lang w:val="pt-PT"/>
        </w:rPr>
        <w:t>caulculateDomain</w:t>
      </w:r>
      <w:proofErr w:type="spellEnd"/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calculateDomainAux([L1|L2],R):-number(L1),!,calculateDomainAux(L2,R).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calculateDomainAux</w:t>
      </w:r>
      <w:proofErr w:type="spellEnd"/>
      <w:r w:rsidRPr="00117E30">
        <w:rPr>
          <w:lang w:val="pt-PT"/>
        </w:rPr>
        <w:t>([L1|L2],[L1|R2]):-</w:t>
      </w:r>
      <w:proofErr w:type="spellStart"/>
      <w:r w:rsidRPr="00117E30">
        <w:rPr>
          <w:lang w:val="pt-PT"/>
        </w:rPr>
        <w:t>calculateDomainAux</w:t>
      </w:r>
      <w:proofErr w:type="spellEnd"/>
      <w:r w:rsidRPr="00117E30">
        <w:rPr>
          <w:lang w:val="pt-PT"/>
        </w:rPr>
        <w:t>(L2,R2).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calculateDomainAux</w:t>
      </w:r>
      <w:proofErr w:type="spellEnd"/>
      <w:r w:rsidRPr="00117E30">
        <w:rPr>
          <w:lang w:val="pt-PT"/>
        </w:rPr>
        <w:t>([],[]).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%retorna uma lista de listas com as variáveis não declaradas</w:t>
      </w:r>
    </w:p>
    <w:p w:rsidR="00117E30" w:rsidRPr="00117E30" w:rsidRDefault="00117E30" w:rsidP="009D4EA2">
      <w:pPr>
        <w:pStyle w:val="programcode"/>
      </w:pPr>
      <w:r w:rsidRPr="00117E30">
        <w:t>findNumberPaths(Matrix,X,Size,LR,NumberPath):-length(Matrix,Tamanho),Tamanho&gt;=X,!,findNumberPathsAux(Matrix,[X,1],Size,L1,Number1),X1 is X+1,findNumberPaths(Matrix,X1,Size,L2,Number2),</w:t>
      </w:r>
    </w:p>
    <w:p w:rsidR="00117E30" w:rsidRPr="00117E30" w:rsidRDefault="00117E30" w:rsidP="009D4EA2">
      <w:pPr>
        <w:pStyle w:val="programcode"/>
      </w:pPr>
      <w:r w:rsidRPr="00117E30">
        <w:t>append(L1,L2,LR),append(Number1,Number2,NumberPath).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findNumberPaths</w:t>
      </w:r>
      <w:proofErr w:type="spellEnd"/>
      <w:r w:rsidRPr="00117E30">
        <w:rPr>
          <w:lang w:val="pt-PT"/>
        </w:rPr>
        <w:t>(_,_,_,[],[]).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 xml:space="preserve">%para um dado número do puzzle encontra todas as variáveis que estão à sua esquerda, </w:t>
      </w:r>
      <w:proofErr w:type="spellStart"/>
      <w:r w:rsidRPr="00117E30">
        <w:rPr>
          <w:lang w:val="pt-PT"/>
        </w:rPr>
        <w:t>direita,cima</w:t>
      </w:r>
      <w:proofErr w:type="spellEnd"/>
      <w:r w:rsidRPr="00117E30">
        <w:rPr>
          <w:lang w:val="pt-PT"/>
        </w:rPr>
        <w:t xml:space="preserve"> e baixo e coloca numa lista de listas, sendo cada caminho uma lista</w:t>
      </w:r>
    </w:p>
    <w:p w:rsidR="00117E30" w:rsidRPr="00117E30" w:rsidRDefault="00117E30" w:rsidP="009D4EA2">
      <w:pPr>
        <w:pStyle w:val="programcode"/>
      </w:pPr>
      <w:r w:rsidRPr="00117E30">
        <w:lastRenderedPageBreak/>
        <w:t>findNumberPathsAux(Matrix,[X,Y],Size,[L1,L2,L3,L4|LR],[Value|Nr]):-Y=&lt;Size,getElement(Matrix, X, Y, Value), number(Value),!,</w:t>
      </w:r>
    </w:p>
    <w:p w:rsidR="00117E30" w:rsidRPr="00117E30" w:rsidRDefault="00117E30" w:rsidP="009D4EA2">
      <w:pPr>
        <w:pStyle w:val="programcode"/>
      </w:pPr>
      <w:r w:rsidRPr="00117E30">
        <w:t>findHorizontalPath(Matrix,[X,Y],Size,L1,L2),length(Matrix,SizeVer),findVerticalPath(Matrix,[X,Y],SizeVer,L3,L4),</w:t>
      </w:r>
    </w:p>
    <w:p w:rsidR="00117E30" w:rsidRPr="00117E30" w:rsidRDefault="00117E30" w:rsidP="009D4EA2">
      <w:pPr>
        <w:pStyle w:val="programcode"/>
      </w:pPr>
      <w:r w:rsidRPr="00117E30">
        <w:t>Y1 is Y+1,findNumberPathsAux(Matrix,[X,Y1],Size,LR,Nr).</w:t>
      </w:r>
    </w:p>
    <w:p w:rsidR="00117E30" w:rsidRP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</w:pPr>
      <w:r w:rsidRPr="00117E30">
        <w:t>findNumberPathsAux(Matrix,[X,Y],Size,LR,Nr):-Y=&lt;Size,Y1 is Y+1,!,findNumberPathsAux(Matrix,[X,Y1],Size,LR,Nr).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findNumberPathsAux</w:t>
      </w:r>
      <w:proofErr w:type="spellEnd"/>
      <w:r w:rsidRPr="00117E30">
        <w:rPr>
          <w:lang w:val="pt-PT"/>
        </w:rPr>
        <w:t>(_,[_,_],_,[],[]).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%pede os caminhos de um número para a esquerda e para a direita e devolve-os</w:t>
      </w:r>
    </w:p>
    <w:p w:rsidR="00117E30" w:rsidRPr="00117E30" w:rsidRDefault="00117E30" w:rsidP="009D4EA2">
      <w:pPr>
        <w:pStyle w:val="programcode"/>
      </w:pPr>
      <w:r w:rsidRPr="00117E30">
        <w:t>findHorizontalPath(Matrix,[X,Y],Size,L1,L2):-findRightPath(Matrix,[X,Y],Size,L1),findLeftPath(Matrix,[X,Y],Size,L2).</w:t>
      </w:r>
    </w:p>
    <w:p w:rsidR="00117E30" w:rsidRP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%procura o caminho para a direita e devolve</w:t>
      </w:r>
    </w:p>
    <w:p w:rsidR="00117E30" w:rsidRPr="00117E30" w:rsidRDefault="00117E30" w:rsidP="009D4EA2">
      <w:pPr>
        <w:pStyle w:val="programcode"/>
      </w:pPr>
      <w:r w:rsidRPr="00117E30">
        <w:t>findRightPath(Matrix,[X,Y],Size,[Value|L2]):-Y1 is Y+1, Y1=&lt;Size, getElement(Matrix, X, Y1, Value), \+ number(Value),!,findRightPath(Matrix, [X,Y1],Size,L2).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findRightPath</w:t>
      </w:r>
      <w:proofErr w:type="spellEnd"/>
      <w:r w:rsidRPr="00117E30">
        <w:rPr>
          <w:lang w:val="pt-PT"/>
        </w:rPr>
        <w:t>(_,[_,_],_,[]).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 xml:space="preserve">%procura o </w:t>
      </w:r>
      <w:proofErr w:type="spellStart"/>
      <w:r w:rsidRPr="00117E30">
        <w:rPr>
          <w:lang w:val="pt-PT"/>
        </w:rPr>
        <w:t>caimnho</w:t>
      </w:r>
      <w:proofErr w:type="spellEnd"/>
      <w:r w:rsidRPr="00117E30">
        <w:rPr>
          <w:lang w:val="pt-PT"/>
        </w:rPr>
        <w:t xml:space="preserve"> para a esquerda e devolve</w:t>
      </w:r>
    </w:p>
    <w:p w:rsidR="00117E30" w:rsidRPr="00117E30" w:rsidRDefault="00117E30" w:rsidP="009D4EA2">
      <w:pPr>
        <w:pStyle w:val="programcode"/>
      </w:pPr>
      <w:r w:rsidRPr="00117E30">
        <w:t>findLeftPath(Matrix,[X,Y],_,[Value|L2]):-Y1 is Y-1, Y1&gt;0, getElement(Matrix, X, Y1, Value), \+ number(Value),!,findLeftPath(Matrix, [X,Y1],_,L2).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findLeftPath</w:t>
      </w:r>
      <w:proofErr w:type="spellEnd"/>
      <w:r w:rsidRPr="00117E30">
        <w:rPr>
          <w:lang w:val="pt-PT"/>
        </w:rPr>
        <w:t>(_,[_,_],_,[]).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 xml:space="preserve">%pede os caminhos de um número para </w:t>
      </w:r>
      <w:proofErr w:type="spellStart"/>
      <w:r w:rsidRPr="00117E30">
        <w:rPr>
          <w:lang w:val="pt-PT"/>
        </w:rPr>
        <w:t>cim</w:t>
      </w:r>
      <w:proofErr w:type="spellEnd"/>
      <w:r w:rsidRPr="00117E30">
        <w:rPr>
          <w:lang w:val="pt-PT"/>
        </w:rPr>
        <w:t xml:space="preserve"> e para baixo e devolve-os</w:t>
      </w:r>
    </w:p>
    <w:p w:rsidR="00117E30" w:rsidRPr="00117E30" w:rsidRDefault="00117E30" w:rsidP="009D4EA2">
      <w:pPr>
        <w:pStyle w:val="programcode"/>
      </w:pPr>
      <w:r w:rsidRPr="00117E30">
        <w:t>findVerticalPath(Matrix,[X,Y],Size,L1,L2):-findUpPath(Matrix,[X,Y],Size,L1),findLowPath(Matrix,[X,Y],Size,L2).</w:t>
      </w:r>
    </w:p>
    <w:p w:rsidR="00117E30" w:rsidRPr="00117E30" w:rsidRDefault="00117E30" w:rsidP="009D4EA2">
      <w:pPr>
        <w:pStyle w:val="programcode"/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%procura o caminho para baixo e devolve</w:t>
      </w:r>
    </w:p>
    <w:p w:rsidR="00117E30" w:rsidRPr="00117E30" w:rsidRDefault="00117E30" w:rsidP="009D4EA2">
      <w:pPr>
        <w:pStyle w:val="programcode"/>
      </w:pPr>
      <w:r w:rsidRPr="00117E30">
        <w:t>findLowPath(Matrix,[X,Y],Size,[Value|L2]):-X1 is X+1, X1=&lt;Size, getElement(Matrix, X1, Y, Value), \+ number(Value),!,findLowPath(Matrix, [X1,Y],Size,L2).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t>findLowPath</w:t>
      </w:r>
      <w:proofErr w:type="spellEnd"/>
      <w:r w:rsidRPr="00117E30">
        <w:rPr>
          <w:lang w:val="pt-PT"/>
        </w:rPr>
        <w:t>(_,[_,_],_,[]).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>%procura o caminho para cima e devolve</w:t>
      </w:r>
    </w:p>
    <w:p w:rsidR="00117E30" w:rsidRPr="00117E30" w:rsidRDefault="00117E30" w:rsidP="009D4EA2">
      <w:pPr>
        <w:pStyle w:val="programcode"/>
      </w:pPr>
      <w:r w:rsidRPr="00117E30">
        <w:t>findUpPath(Matrix,[X,Y],_,[Value|L2]):-X1 is X-1, X1&gt;0, getElement(Matrix, X1, Y, Value), \+ number(Value),!,findUpPath(Matrix, [X1,Y],_,L2).</w:t>
      </w:r>
    </w:p>
    <w:p w:rsidR="00117E30" w:rsidRPr="00117E30" w:rsidRDefault="00117E30" w:rsidP="009D4EA2">
      <w:pPr>
        <w:pStyle w:val="programcode"/>
        <w:rPr>
          <w:lang w:val="pt-PT"/>
        </w:rPr>
      </w:pPr>
      <w:proofErr w:type="spellStart"/>
      <w:r w:rsidRPr="00117E30">
        <w:rPr>
          <w:lang w:val="pt-PT"/>
        </w:rPr>
        <w:lastRenderedPageBreak/>
        <w:t>findUpPath</w:t>
      </w:r>
      <w:proofErr w:type="spellEnd"/>
      <w:r w:rsidRPr="00117E30">
        <w:rPr>
          <w:lang w:val="pt-PT"/>
        </w:rPr>
        <w:t>(_,[_,_],_,[]).</w:t>
      </w:r>
    </w:p>
    <w:p w:rsidR="00117E30" w:rsidRPr="00117E30" w:rsidRDefault="00117E30" w:rsidP="009D4EA2">
      <w:pPr>
        <w:pStyle w:val="programcode"/>
        <w:rPr>
          <w:lang w:val="pt-PT"/>
        </w:rPr>
      </w:pPr>
    </w:p>
    <w:p w:rsidR="00117E30" w:rsidRPr="00117E30" w:rsidRDefault="00117E30" w:rsidP="009D4EA2">
      <w:pPr>
        <w:pStyle w:val="programcode"/>
        <w:rPr>
          <w:lang w:val="pt-PT"/>
        </w:rPr>
      </w:pPr>
      <w:r w:rsidRPr="00117E30">
        <w:rPr>
          <w:lang w:val="pt-PT"/>
        </w:rPr>
        <w:t xml:space="preserve">% Retorna elemento de uma </w:t>
      </w:r>
      <w:proofErr w:type="spellStart"/>
      <w:r w:rsidRPr="00117E30">
        <w:rPr>
          <w:lang w:val="pt-PT"/>
        </w:rPr>
        <w:t>posicao</w:t>
      </w:r>
      <w:proofErr w:type="spellEnd"/>
      <w:r w:rsidRPr="00117E30">
        <w:rPr>
          <w:lang w:val="pt-PT"/>
        </w:rPr>
        <w:t xml:space="preserve"> X,Y</w:t>
      </w:r>
    </w:p>
    <w:p w:rsidR="00117E30" w:rsidRPr="00117E30" w:rsidRDefault="00117E30" w:rsidP="009D4EA2">
      <w:pPr>
        <w:pStyle w:val="programcode"/>
      </w:pPr>
      <w:r w:rsidRPr="00117E30">
        <w:t>getElement(Matrix, Row, Col, Value):-</w:t>
      </w:r>
    </w:p>
    <w:p w:rsidR="00117E30" w:rsidRPr="006F6CF4" w:rsidRDefault="00117E30" w:rsidP="009D4EA2">
      <w:pPr>
        <w:pStyle w:val="programcode"/>
      </w:pPr>
      <w:r w:rsidRPr="00117E30">
        <w:t xml:space="preserve">  </w:t>
      </w:r>
      <w:r w:rsidRPr="006F6CF4">
        <w:t xml:space="preserve">nth1(Row, Matrix, </w:t>
      </w:r>
      <w:proofErr w:type="spellStart"/>
      <w:r w:rsidRPr="006F6CF4">
        <w:t>MatrixRow</w:t>
      </w:r>
      <w:proofErr w:type="spellEnd"/>
      <w:r w:rsidRPr="006F6CF4">
        <w:t>),</w:t>
      </w:r>
    </w:p>
    <w:p w:rsidR="00117E30" w:rsidRPr="006F6CF4" w:rsidRDefault="00117E30" w:rsidP="009D4EA2">
      <w:pPr>
        <w:pStyle w:val="programcode"/>
      </w:pPr>
      <w:r w:rsidRPr="006F6CF4">
        <w:t xml:space="preserve">  nth1(Col, </w:t>
      </w:r>
      <w:proofErr w:type="spellStart"/>
      <w:r w:rsidRPr="006F6CF4">
        <w:t>MatrixRow</w:t>
      </w:r>
      <w:proofErr w:type="spellEnd"/>
      <w:r w:rsidRPr="006F6CF4">
        <w:t>, Value).</w:t>
      </w:r>
    </w:p>
    <w:sectPr w:rsidR="00117E30" w:rsidRPr="006F6CF4" w:rsidSect="00CE7667">
      <w:headerReference w:type="even" r:id="rId18"/>
      <w:headerReference w:type="default" r:id="rId19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031" w:rsidRDefault="00565031">
      <w:r>
        <w:separator/>
      </w:r>
    </w:p>
  </w:endnote>
  <w:endnote w:type="continuationSeparator" w:id="0">
    <w:p w:rsidR="00565031" w:rsidRDefault="0056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031" w:rsidRDefault="00565031" w:rsidP="00895F20">
      <w:pPr>
        <w:ind w:firstLine="0"/>
      </w:pPr>
      <w:r>
        <w:separator/>
      </w:r>
    </w:p>
  </w:footnote>
  <w:footnote w:type="continuationSeparator" w:id="0">
    <w:p w:rsidR="00565031" w:rsidRDefault="00565031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547" w:rsidRPr="00F44BF1" w:rsidRDefault="009A1547">
    <w:pPr>
      <w:pStyle w:val="Cabealho"/>
      <w:rPr>
        <w:lang w:val="pt-PT"/>
      </w:rPr>
    </w:pPr>
    <w:r w:rsidRPr="00F44BF1">
      <w:rPr>
        <w:lang w:val="pt-PT"/>
      </w:rPr>
      <w:fldChar w:fldCharType="begin"/>
    </w:r>
    <w:r w:rsidRPr="00F44BF1">
      <w:rPr>
        <w:lang w:val="pt-PT"/>
      </w:rPr>
      <w:instrText>PAGE   \* MERGEFORMAT</w:instrText>
    </w:r>
    <w:r w:rsidRPr="00F44BF1">
      <w:rPr>
        <w:lang w:val="pt-PT"/>
      </w:rPr>
      <w:fldChar w:fldCharType="separate"/>
    </w:r>
    <w:r w:rsidR="009D4EA2">
      <w:rPr>
        <w:noProof/>
        <w:lang w:val="pt-PT"/>
      </w:rPr>
      <w:t>6</w:t>
    </w:r>
    <w:r w:rsidRPr="00F44BF1">
      <w:rPr>
        <w:lang w:val="pt-PT"/>
      </w:rPr>
      <w:fldChar w:fldCharType="end"/>
    </w:r>
    <w:r>
      <w:rPr>
        <w:lang w:val="pt-PT"/>
      </w:rPr>
      <w:t xml:space="preserve">          </w:t>
    </w:r>
    <w:r w:rsidRPr="00F44BF1">
      <w:rPr>
        <w:lang w:val="pt-PT"/>
      </w:rPr>
      <w:t>Grupo 1: José Francisco Gomes e Margarida Viterbo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547" w:rsidRDefault="009A1547" w:rsidP="00F44BF1">
    <w:pPr>
      <w:pStyle w:val="Cabealho"/>
      <w:jc w:val="right"/>
    </w:pPr>
    <w:r>
      <w:t xml:space="preserve">Walls          </w:t>
    </w:r>
    <w:r>
      <w:fldChar w:fldCharType="begin"/>
    </w:r>
    <w:r>
      <w:instrText>PAGE   \* MERGEFORMAT</w:instrText>
    </w:r>
    <w:r>
      <w:fldChar w:fldCharType="separate"/>
    </w:r>
    <w:r w:rsidR="009D4EA2" w:rsidRPr="009D4EA2">
      <w:rPr>
        <w:noProof/>
        <w:lang w:val="pt-PT"/>
      </w:rPr>
      <w:t>7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B6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37B07"/>
    <w:rsid w:val="00040402"/>
    <w:rsid w:val="0004696A"/>
    <w:rsid w:val="0005696A"/>
    <w:rsid w:val="000569E7"/>
    <w:rsid w:val="00061FE8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46DD"/>
    <w:rsid w:val="000D6D27"/>
    <w:rsid w:val="000E071F"/>
    <w:rsid w:val="000F0DC5"/>
    <w:rsid w:val="000F1F28"/>
    <w:rsid w:val="000F4747"/>
    <w:rsid w:val="000F782C"/>
    <w:rsid w:val="00117CC9"/>
    <w:rsid w:val="00117E30"/>
    <w:rsid w:val="00120D79"/>
    <w:rsid w:val="0013193E"/>
    <w:rsid w:val="001362F0"/>
    <w:rsid w:val="0013666A"/>
    <w:rsid w:val="0014408C"/>
    <w:rsid w:val="00145AF7"/>
    <w:rsid w:val="00162CC8"/>
    <w:rsid w:val="00163AF4"/>
    <w:rsid w:val="00164D7E"/>
    <w:rsid w:val="0016678D"/>
    <w:rsid w:val="00172752"/>
    <w:rsid w:val="00172A1B"/>
    <w:rsid w:val="00174CBB"/>
    <w:rsid w:val="00185973"/>
    <w:rsid w:val="00187E43"/>
    <w:rsid w:val="00190935"/>
    <w:rsid w:val="00197686"/>
    <w:rsid w:val="001A0E09"/>
    <w:rsid w:val="001A5A9F"/>
    <w:rsid w:val="001B255B"/>
    <w:rsid w:val="001B3097"/>
    <w:rsid w:val="001B4547"/>
    <w:rsid w:val="001B4A7C"/>
    <w:rsid w:val="001B5CBB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3CB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35B28"/>
    <w:rsid w:val="0024075B"/>
    <w:rsid w:val="00240D33"/>
    <w:rsid w:val="0024529B"/>
    <w:rsid w:val="00253AB8"/>
    <w:rsid w:val="002542EE"/>
    <w:rsid w:val="00262528"/>
    <w:rsid w:val="0026351B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3AB4"/>
    <w:rsid w:val="00305345"/>
    <w:rsid w:val="00307282"/>
    <w:rsid w:val="00307D1B"/>
    <w:rsid w:val="00312F45"/>
    <w:rsid w:val="0031466D"/>
    <w:rsid w:val="00314DB6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480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0267E"/>
    <w:rsid w:val="0040316C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797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3D7"/>
    <w:rsid w:val="004918B5"/>
    <w:rsid w:val="004956C3"/>
    <w:rsid w:val="00495761"/>
    <w:rsid w:val="00497AD6"/>
    <w:rsid w:val="004C14F5"/>
    <w:rsid w:val="004C20E7"/>
    <w:rsid w:val="004C2656"/>
    <w:rsid w:val="004C2812"/>
    <w:rsid w:val="004D189F"/>
    <w:rsid w:val="004D2669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0D3F"/>
    <w:rsid w:val="00511908"/>
    <w:rsid w:val="00512421"/>
    <w:rsid w:val="00512778"/>
    <w:rsid w:val="0051658B"/>
    <w:rsid w:val="00521BC8"/>
    <w:rsid w:val="0052599C"/>
    <w:rsid w:val="00531E07"/>
    <w:rsid w:val="0053704E"/>
    <w:rsid w:val="0053710F"/>
    <w:rsid w:val="005377DD"/>
    <w:rsid w:val="00564ED7"/>
    <w:rsid w:val="00565031"/>
    <w:rsid w:val="00571515"/>
    <w:rsid w:val="005808CB"/>
    <w:rsid w:val="005846B6"/>
    <w:rsid w:val="005849FA"/>
    <w:rsid w:val="00584C20"/>
    <w:rsid w:val="0058762F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3F7"/>
    <w:rsid w:val="006A645F"/>
    <w:rsid w:val="006B184A"/>
    <w:rsid w:val="006C0AD3"/>
    <w:rsid w:val="006C74CC"/>
    <w:rsid w:val="006D63CD"/>
    <w:rsid w:val="006E00D5"/>
    <w:rsid w:val="006E031A"/>
    <w:rsid w:val="006F077C"/>
    <w:rsid w:val="006F0F94"/>
    <w:rsid w:val="006F1F04"/>
    <w:rsid w:val="006F257F"/>
    <w:rsid w:val="006F6CF4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0C94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0EDA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46470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547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4EA2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39C6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1729"/>
    <w:rsid w:val="00B13B2F"/>
    <w:rsid w:val="00B16A67"/>
    <w:rsid w:val="00B17E0A"/>
    <w:rsid w:val="00B2046F"/>
    <w:rsid w:val="00B22932"/>
    <w:rsid w:val="00B2350A"/>
    <w:rsid w:val="00B24614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6C5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54A13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D4C83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5DEF"/>
    <w:rsid w:val="00EC5F5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BF1"/>
    <w:rsid w:val="00F44FF9"/>
    <w:rsid w:val="00F519B3"/>
    <w:rsid w:val="00F52239"/>
    <w:rsid w:val="00F56CEA"/>
    <w:rsid w:val="00F60976"/>
    <w:rsid w:val="00F6216E"/>
    <w:rsid w:val="00F63D29"/>
    <w:rsid w:val="00F65108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281"/>
    <w:rsid w:val="00FC5481"/>
    <w:rsid w:val="00FC6F66"/>
    <w:rsid w:val="00FD0A36"/>
    <w:rsid w:val="00FD146B"/>
    <w:rsid w:val="00FE08C7"/>
    <w:rsid w:val="00FE0F5C"/>
    <w:rsid w:val="00FE1DA6"/>
    <w:rsid w:val="00FE31ED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6CCDBC"/>
  <w15:docId w15:val="{FD8E7B3B-4507-4533-9B47-A6FC8110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Cabealho1">
    <w:name w:val="heading 1"/>
    <w:basedOn w:val="Normal"/>
    <w:next w:val="Normal"/>
    <w:link w:val="Cabealho1Car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link w:val="Cabealho2Car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link w:val="Cabealho3Carter"/>
    <w:qFormat/>
    <w:rsid w:val="00B17E0A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link w:val="Cabealho4Carter"/>
    <w:qFormat/>
    <w:rsid w:val="00B17E0A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link w:val="Cabealho5Carter"/>
    <w:qFormat/>
    <w:rsid w:val="00B17E0A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link w:val="Cabealho6Carter"/>
    <w:qFormat/>
    <w:rsid w:val="00B17E0A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link w:val="Cabealho7Carter"/>
    <w:qFormat/>
    <w:rsid w:val="00B17E0A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B17E0A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link w:val="Cabealho9Car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ter"/>
    <w:rsid w:val="00B17E0A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Cabealh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Cabealh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ter">
    <w:name w:val="Cabeçalho Cará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Cabealho2Carter">
    <w:name w:val="Cabeçalho 2 Caráter"/>
    <w:basedOn w:val="Tipodeletrapredefinidodopargrafo"/>
    <w:link w:val="Cabealh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Cabealho3Carter">
    <w:name w:val="Cabeçalho 3 Caráter"/>
    <w:basedOn w:val="Tipodeletrapredefinidodopargrafo"/>
    <w:link w:val="Cabealh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4Carter">
    <w:name w:val="Cabeçalho 4 Caráter"/>
    <w:basedOn w:val="Tipodeletrapredefinidodopargrafo"/>
    <w:link w:val="Cabealh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5Carter">
    <w:name w:val="Cabeçalho 5 Caráter"/>
    <w:basedOn w:val="Tipodeletrapredefinidodopargrafo"/>
    <w:link w:val="Cabealh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6Carter">
    <w:name w:val="Cabeçalho 6 Caráter"/>
    <w:basedOn w:val="Tipodeletrapredefinidodopargrafo"/>
    <w:link w:val="Cabealh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7Carter">
    <w:name w:val="Cabeçalho 7 Caráter"/>
    <w:basedOn w:val="Tipodeletrapredefinidodopargrafo"/>
    <w:link w:val="Cabealh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8Carter">
    <w:name w:val="Cabeçalho 8 Caráter"/>
    <w:basedOn w:val="Tipodeletrapredefinidodopargrafo"/>
    <w:link w:val="Cabealh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9Carter">
    <w:name w:val="Cabeçalho 9 Caráter"/>
    <w:basedOn w:val="Tipodeletrapredefinidodopargrafo"/>
    <w:link w:val="Cabealh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table" w:styleId="Tabelacomgrelha">
    <w:name w:val="Table Grid"/>
    <w:basedOn w:val="Tabelanormal"/>
    <w:rsid w:val="001A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205%7d@fe.up.pt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ftp://ftp.springer.de/pub/tex/latex/llncs/latex2e/instruct/authors/author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wi-prolog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icstus.sics.se/" TargetMode="Externa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fe.up.pt" TargetMode="External"/><Relationship Id="rId14" Type="http://schemas.openxmlformats.org/officeDocument/2006/relationships/hyperlink" Target="http://logicmastersindia.com/lmitests/dl.asp?attachmentid=52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ida\Documents\PLOG\trabalho2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A0EE7-E436-4113-B452-DB3FCEBC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13</TotalTime>
  <Pages>16</Pages>
  <Words>3313</Words>
  <Characters>18889</Characters>
  <Application>Microsoft Office Word</Application>
  <DocSecurity>0</DocSecurity>
  <Lines>157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22158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Margarida Viterbo</dc:creator>
  <dc:description>Formats and macros for Springer Lecture Notes</dc:description>
  <cp:lastModifiedBy>Margarida Viterbo</cp:lastModifiedBy>
  <cp:revision>3</cp:revision>
  <dcterms:created xsi:type="dcterms:W3CDTF">2016-12-22T18:30:00Z</dcterms:created>
  <dcterms:modified xsi:type="dcterms:W3CDTF">2016-12-22T18:45:00Z</dcterms:modified>
</cp:coreProperties>
</file>